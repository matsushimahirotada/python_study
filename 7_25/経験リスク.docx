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BFEC4" w14:textId="6FF97167" w:rsidR="001C04A6" w:rsidRPr="001C04A6" w:rsidRDefault="001C04A6" w:rsidP="001C04A6">
      <w:pPr>
        <w:pStyle w:val="a9"/>
        <w:rPr>
          <w:rFonts w:hint="eastAsia"/>
          <w:lang w:eastAsia="ja-JP"/>
        </w:rPr>
      </w:pPr>
      <w:r>
        <w:rPr>
          <w:rFonts w:hint="eastAsia"/>
          <w:lang w:eastAsia="ja-JP"/>
        </w:rPr>
        <w:t>経験リスク</w:t>
      </w:r>
    </w:p>
    <w:p w14:paraId="2898367C" w14:textId="5DA75229" w:rsidR="00B834E0" w:rsidRPr="002C09D5" w:rsidRDefault="00B834E0" w:rsidP="002C09D5">
      <w:pPr>
        <w:pStyle w:val="aa"/>
        <w:rPr>
          <w:lang w:eastAsia="ja-JP"/>
        </w:rPr>
      </w:pPr>
      <w:r w:rsidRPr="002C09D5">
        <w:rPr>
          <w:rFonts w:hint="eastAsia"/>
          <w:lang w:eastAsia="ja-JP"/>
        </w:rPr>
        <w:t>名前</w:t>
      </w:r>
      <w:r w:rsidR="001C04A6">
        <w:rPr>
          <w:rFonts w:hint="eastAsia"/>
          <w:lang w:eastAsia="ja-JP"/>
        </w:rPr>
        <w:t>：松島完忠</w:t>
      </w:r>
    </w:p>
    <w:p w14:paraId="726F0C95" w14:textId="2ACAF172" w:rsidR="00B834E0" w:rsidRPr="002C09D5" w:rsidRDefault="001C04A6" w:rsidP="002C09D5">
      <w:pPr>
        <w:pStyle w:val="aa"/>
        <w:rPr>
          <w:lang w:eastAsia="ja-JP"/>
        </w:rPr>
      </w:pPr>
      <w:r>
        <w:rPr>
          <w:rFonts w:hint="eastAsia"/>
          <w:lang w:eastAsia="ja-JP"/>
        </w:rPr>
        <w:t>学籍</w:t>
      </w:r>
      <w:r w:rsidR="00B834E0" w:rsidRPr="002C09D5">
        <w:rPr>
          <w:rFonts w:hint="eastAsia"/>
          <w:lang w:eastAsia="ja-JP"/>
        </w:rPr>
        <w:t>番号</w:t>
      </w:r>
      <w:r>
        <w:rPr>
          <w:rFonts w:hint="eastAsia"/>
          <w:lang w:eastAsia="ja-JP"/>
        </w:rPr>
        <w:t>：</w:t>
      </w:r>
      <w:r>
        <w:rPr>
          <w:rFonts w:hint="eastAsia"/>
          <w:lang w:eastAsia="ja-JP"/>
        </w:rPr>
        <w:t>T</w:t>
      </w:r>
      <w:r>
        <w:rPr>
          <w:lang w:eastAsia="ja-JP"/>
        </w:rPr>
        <w:t>211d070</w:t>
      </w:r>
    </w:p>
    <w:p w14:paraId="0A86C560" w14:textId="3CD739B3" w:rsidR="00B834E0" w:rsidRDefault="00B834E0" w:rsidP="001C04A6">
      <w:pPr>
        <w:pStyle w:val="aa"/>
        <w:rPr>
          <w:lang w:eastAsia="ja-JP"/>
        </w:rPr>
      </w:pPr>
      <w:r w:rsidRPr="002C09D5">
        <w:rPr>
          <w:rFonts w:hint="eastAsia"/>
          <w:lang w:eastAsia="ja-JP"/>
        </w:rPr>
        <w:t>日付</w:t>
      </w:r>
      <w:r w:rsidR="001C04A6">
        <w:rPr>
          <w:rFonts w:hint="eastAsia"/>
          <w:lang w:eastAsia="ja-JP"/>
        </w:rPr>
        <w:t>:</w:t>
      </w:r>
      <w:r w:rsidR="001C04A6">
        <w:rPr>
          <w:lang w:eastAsia="ja-JP"/>
        </w:rPr>
        <w:t>7/25</w:t>
      </w:r>
    </w:p>
    <w:p w14:paraId="7ECC9AB0" w14:textId="4785C2DD" w:rsidR="001C04A6" w:rsidRDefault="001C04A6" w:rsidP="001C04A6">
      <w:pPr>
        <w:pStyle w:val="aa"/>
        <w:ind w:right="600"/>
        <w:rPr>
          <w:rFonts w:hint="eastAsia"/>
          <w:lang w:eastAsia="ja-JP"/>
        </w:rPr>
        <w:sectPr w:rsidR="001C04A6" w:rsidSect="00B834E0">
          <w:footerReference w:type="default" r:id="rId9"/>
          <w:pgSz w:w="11907" w:h="16839"/>
          <w:pgMar w:top="2160" w:right="2160" w:bottom="2160" w:left="2160" w:header="1440" w:footer="1440" w:gutter="0"/>
          <w:pgNumType w:start="0"/>
          <w:cols w:space="425"/>
          <w:titlePg/>
          <w:docGrid w:linePitch="360"/>
        </w:sectPr>
      </w:pPr>
    </w:p>
    <w:p w14:paraId="64AF9320" w14:textId="77777777" w:rsidR="001C04A6" w:rsidRDefault="001C04A6" w:rsidP="001C04A6">
      <w:pPr>
        <w:pStyle w:val="1"/>
        <w:rPr>
          <w:lang w:eastAsia="ja-JP"/>
        </w:rPr>
      </w:pPr>
      <w:r w:rsidRPr="001C04A6">
        <w:rPr>
          <w:rFonts w:hint="eastAsia"/>
          <w:lang w:eastAsia="ja-JP"/>
        </w:rPr>
        <w:lastRenderedPageBreak/>
        <w:t>[</w:t>
      </w:r>
      <w:r w:rsidRPr="001C04A6">
        <w:rPr>
          <w:rFonts w:hint="eastAsia"/>
          <w:lang w:eastAsia="ja-JP"/>
        </w:rPr>
        <w:t>演習</w:t>
      </w:r>
      <w:r w:rsidRPr="001C04A6">
        <w:rPr>
          <w:rFonts w:hint="eastAsia"/>
          <w:lang w:eastAsia="ja-JP"/>
        </w:rPr>
        <w:t xml:space="preserve"> 250] </w:t>
      </w:r>
      <w:r w:rsidRPr="001C04A6">
        <w:rPr>
          <w:rFonts w:hint="eastAsia"/>
          <w:lang w:eastAsia="ja-JP"/>
        </w:rPr>
        <w:t>閾値関数の経験リスク</w:t>
      </w:r>
    </w:p>
    <w:p w14:paraId="7327361E" w14:textId="10CB43CB" w:rsidR="001C2EA8" w:rsidRDefault="00A04DED" w:rsidP="001C04A6">
      <w:pPr>
        <w:jc w:val="left"/>
        <w:rPr>
          <w:lang w:eastAsia="ja-JP"/>
        </w:rPr>
      </w:pPr>
      <w:r>
        <w:rPr>
          <w:rFonts w:hint="eastAsia"/>
          <w:lang w:eastAsia="ja-JP"/>
        </w:rPr>
        <w:t>演習</w:t>
      </w:r>
      <w:r>
        <w:rPr>
          <w:rFonts w:hint="eastAsia"/>
          <w:lang w:eastAsia="ja-JP"/>
        </w:rPr>
        <w:t>240</w:t>
      </w:r>
      <w:r>
        <w:rPr>
          <w:rFonts w:hint="eastAsia"/>
          <w:lang w:eastAsia="ja-JP"/>
        </w:rPr>
        <w:t>で述べた設定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の同時分布</w:t>
      </w:r>
      <w:r w:rsidRPr="00A04DED">
        <w:rPr>
          <w:rFonts w:hint="eastAsia"/>
          <w:b/>
          <w:bCs/>
          <w:lang w:eastAsia="ja-JP"/>
        </w:rPr>
        <w:t>Ｄｚ</w:t>
      </w:r>
      <w:r>
        <w:rPr>
          <w:rFonts w:hint="eastAsia"/>
          <w:lang w:eastAsia="ja-JP"/>
        </w:rPr>
        <w:t>を用いる。判別関数は閾値関数とし、閾値はθ＝</w:t>
      </w:r>
      <w:r>
        <w:rPr>
          <w:rFonts w:hint="eastAsia"/>
          <w:lang w:eastAsia="ja-JP"/>
        </w:rPr>
        <w:t>0</w:t>
      </w:r>
      <w:r>
        <w:rPr>
          <w:rFonts w:hint="eastAsia"/>
          <w:lang w:eastAsia="ja-JP"/>
        </w:rPr>
        <w:t>とおく。</w:t>
      </w:r>
      <w:r w:rsidR="001C04A6" w:rsidRPr="001C04A6">
        <w:rPr>
          <w:rFonts w:hint="eastAsia"/>
          <w:lang w:eastAsia="ja-JP"/>
        </w:rPr>
        <w:t>標本サイズ</w:t>
      </w:r>
      <m:oMath>
        <m:r>
          <w:rPr>
            <w:rFonts w:ascii="Cambria Math" w:hAnsi="Cambria Math" w:hint="eastAsia"/>
            <w:lang w:eastAsia="ja-JP"/>
          </w:rPr>
          <m:t>ｍ</m:t>
        </m:r>
        <m:r>
          <w:rPr>
            <w:rFonts w:ascii="Cambria Math" w:hAnsi="Cambria Math"/>
            <w:lang w:eastAsia="ja-JP"/>
          </w:rPr>
          <m:t>ϵ{10,100,1000,10000}</m:t>
        </m:r>
      </m:oMath>
      <w:r w:rsidR="001C04A6" w:rsidRPr="001C04A6">
        <w:rPr>
          <w:rFonts w:hint="eastAsia"/>
          <w:lang w:eastAsia="ja-JP"/>
        </w:rPr>
        <w:t xml:space="preserve"> </w:t>
      </w:r>
      <w:r w:rsidR="001C04A6" w:rsidRPr="001C04A6">
        <w:rPr>
          <w:rFonts w:hint="eastAsia"/>
          <w:lang w:eastAsia="ja-JP"/>
        </w:rPr>
        <w:t>それぞれに対する標本</w:t>
      </w:r>
      <m:oMath>
        <m:r>
          <w:rPr>
            <w:rFonts w:ascii="Cambria Math" w:hAnsi="Cambria Math"/>
            <w:lang w:eastAsia="ja-JP"/>
          </w:rPr>
          <m:t>D~</m:t>
        </m:r>
        <m:sSubSup>
          <m:sSubSupPr>
            <m:ctrlPr>
              <w:rPr>
                <w:rFonts w:ascii="Cambria Math" w:hAnsi="Cambria Math"/>
                <w:i/>
                <w:lang w:eastAsia="ja-JP"/>
              </w:rPr>
            </m:ctrlPr>
          </m:sSubSupPr>
          <m:e>
            <m:r>
              <w:rPr>
                <w:rFonts w:ascii="Cambria Math" w:hAnsi="Cambria Math"/>
                <w:lang w:eastAsia="ja-JP"/>
              </w:rPr>
              <m:t>Z</m:t>
            </m:r>
          </m:e>
          <m:sub>
            <m:r>
              <w:rPr>
                <w:rFonts w:ascii="Cambria Math" w:hAnsi="Cambria Math"/>
                <w:lang w:eastAsia="ja-JP"/>
              </w:rPr>
              <m:t>z</m:t>
            </m:r>
          </m:sub>
          <m:sup>
            <m:r>
              <w:rPr>
                <w:rFonts w:ascii="Cambria Math" w:hAnsi="Cambria Math"/>
                <w:lang w:eastAsia="ja-JP"/>
              </w:rPr>
              <m:t>m</m:t>
            </m:r>
          </m:sup>
        </m:sSubSup>
      </m:oMath>
      <w:r w:rsidR="001C04A6" w:rsidRPr="001C04A6">
        <w:rPr>
          <w:rFonts w:hint="eastAsia"/>
          <w:lang w:eastAsia="ja-JP"/>
        </w:rPr>
        <w:t>の経験リスクを</w:t>
      </w:r>
      <w:r w:rsidR="001C2EA8">
        <w:rPr>
          <w:rFonts w:hint="eastAsia"/>
          <w:lang w:eastAsia="ja-JP"/>
        </w:rPr>
        <w:t>ｍ回</w:t>
      </w:r>
      <w:r w:rsidR="001C04A6" w:rsidRPr="001C04A6">
        <w:rPr>
          <w:rFonts w:hint="eastAsia"/>
          <w:lang w:eastAsia="ja-JP"/>
        </w:rPr>
        <w:t>繰り返し計算し</w:t>
      </w:r>
      <w:r w:rsidR="001C04A6" w:rsidRPr="001C04A6">
        <w:rPr>
          <w:rFonts w:hint="eastAsia"/>
          <w:lang w:eastAsia="ja-JP"/>
        </w:rPr>
        <w:t>,</w:t>
      </w:r>
      <w:r w:rsidR="001C04A6" w:rsidRPr="001C04A6">
        <w:rPr>
          <w:rFonts w:hint="eastAsia"/>
          <w:lang w:eastAsia="ja-JP"/>
        </w:rPr>
        <w:t>その頻度分布を</w:t>
      </w:r>
      <w:r>
        <w:rPr>
          <w:rFonts w:hint="eastAsia"/>
          <w:lang w:eastAsia="ja-JP"/>
        </w:rPr>
        <w:t>プロットした結果を図</w:t>
      </w:r>
      <w:r>
        <w:rPr>
          <w:rFonts w:hint="eastAsia"/>
          <w:lang w:eastAsia="ja-JP"/>
        </w:rPr>
        <w:t>1</w:t>
      </w:r>
      <w:r w:rsidR="001C2EA8">
        <w:rPr>
          <w:lang w:eastAsia="ja-JP"/>
        </w:rPr>
        <w:t>,</w:t>
      </w:r>
      <w:r w:rsidR="001C2EA8">
        <w:rPr>
          <w:rFonts w:hint="eastAsia"/>
          <w:lang w:eastAsia="ja-JP"/>
        </w:rPr>
        <w:t>図</w:t>
      </w:r>
      <w:r w:rsidR="001C2EA8">
        <w:rPr>
          <w:rFonts w:hint="eastAsia"/>
          <w:lang w:eastAsia="ja-JP"/>
        </w:rPr>
        <w:t>2</w:t>
      </w:r>
      <w:r w:rsidR="001C2EA8">
        <w:rPr>
          <w:rFonts w:hint="eastAsia"/>
          <w:lang w:eastAsia="ja-JP"/>
        </w:rPr>
        <w:t>、図</w:t>
      </w:r>
      <w:r w:rsidR="001C2EA8">
        <w:rPr>
          <w:rFonts w:hint="eastAsia"/>
          <w:lang w:eastAsia="ja-JP"/>
        </w:rPr>
        <w:t>3</w:t>
      </w:r>
      <w:r w:rsidR="001C2EA8">
        <w:rPr>
          <w:rFonts w:hint="eastAsia"/>
          <w:lang w:eastAsia="ja-JP"/>
        </w:rPr>
        <w:t>、図</w:t>
      </w:r>
      <w:r w:rsidR="001C2EA8">
        <w:rPr>
          <w:rFonts w:hint="eastAsia"/>
          <w:lang w:eastAsia="ja-JP"/>
        </w:rPr>
        <w:t>4</w:t>
      </w:r>
      <w:r>
        <w:rPr>
          <w:rFonts w:hint="eastAsia"/>
          <w:lang w:eastAsia="ja-JP"/>
        </w:rPr>
        <w:t>に示す。</w:t>
      </w:r>
    </w:p>
    <w:p w14:paraId="6AADB66B" w14:textId="77777777" w:rsidR="001C2EA8" w:rsidRDefault="001C2EA8" w:rsidP="001C2EA8">
      <w:pPr>
        <w:keepNext/>
        <w:jc w:val="left"/>
      </w:pPr>
      <w:r>
        <w:rPr>
          <w:noProof/>
          <w:lang w:eastAsia="ja-JP"/>
        </w:rPr>
        <w:drawing>
          <wp:inline distT="0" distB="0" distL="0" distR="0" wp14:anchorId="1E662F53" wp14:editId="00C6AC8A">
            <wp:extent cx="4817745" cy="3203575"/>
            <wp:effectExtent l="0" t="0" r="0" b="0"/>
            <wp:docPr id="1" name="図 1" descr="グラフ, 棒グラフ, ヒスト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, 棒グラフ, ヒストグラム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0DAD" w14:textId="03695237" w:rsidR="001C2EA8" w:rsidRDefault="001C2EA8" w:rsidP="001C2EA8">
      <w:pPr>
        <w:pStyle w:val="af1"/>
        <w:jc w:val="center"/>
        <w:rPr>
          <w:lang w:eastAsia="ja-JP"/>
        </w:rPr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81CBF">
        <w:rPr>
          <w:noProof/>
        </w:rPr>
        <w:t>1</w:t>
      </w:r>
      <w:r>
        <w:fldChar w:fldCharType="end"/>
      </w:r>
      <w:r>
        <w:rPr>
          <w:rFonts w:hint="eastAsia"/>
          <w:lang w:eastAsia="ja-JP"/>
        </w:rPr>
        <w:t>：</w:t>
      </w:r>
      <w:r>
        <w:rPr>
          <w:rFonts w:hint="eastAsia"/>
          <w:lang w:eastAsia="ja-JP"/>
        </w:rPr>
        <w:t>m</w:t>
      </w:r>
      <w:r>
        <w:rPr>
          <w:lang w:eastAsia="ja-JP"/>
        </w:rPr>
        <w:t>=10</w:t>
      </w:r>
      <w:r>
        <w:rPr>
          <w:rFonts w:hint="eastAsia"/>
          <w:lang w:eastAsia="ja-JP"/>
        </w:rPr>
        <w:t>の経験リスク</w:t>
      </w:r>
    </w:p>
    <w:p w14:paraId="37114022" w14:textId="77777777" w:rsidR="001C2EA8" w:rsidRDefault="001C2EA8" w:rsidP="001C2EA8">
      <w:pPr>
        <w:keepNext/>
      </w:pPr>
      <w:r>
        <w:rPr>
          <w:rFonts w:hint="eastAsia"/>
          <w:noProof/>
          <w:lang w:eastAsia="ja-JP"/>
        </w:rPr>
        <w:lastRenderedPageBreak/>
        <w:drawing>
          <wp:inline distT="0" distB="0" distL="0" distR="0" wp14:anchorId="38E93C6F" wp14:editId="315326DB">
            <wp:extent cx="4817745" cy="3236595"/>
            <wp:effectExtent l="0" t="0" r="0" b="0"/>
            <wp:docPr id="2" name="図 2" descr="グラフ, ヒスト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, ヒストグラム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66C7" w14:textId="2047C07B" w:rsidR="001C2EA8" w:rsidRDefault="001C2EA8" w:rsidP="001C2EA8">
      <w:pPr>
        <w:pStyle w:val="af1"/>
        <w:jc w:val="center"/>
        <w:rPr>
          <w:lang w:eastAsia="ja-JP"/>
        </w:rPr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81CBF">
        <w:rPr>
          <w:noProof/>
        </w:rPr>
        <w:t>2</w:t>
      </w:r>
      <w:r>
        <w:fldChar w:fldCharType="end"/>
      </w:r>
      <w:r>
        <w:rPr>
          <w:rFonts w:hint="eastAsia"/>
          <w:lang w:eastAsia="ja-JP"/>
        </w:rPr>
        <w:t>：</w:t>
      </w:r>
      <w:r>
        <w:rPr>
          <w:rFonts w:hint="eastAsia"/>
          <w:lang w:eastAsia="ja-JP"/>
        </w:rPr>
        <w:t>m</w:t>
      </w:r>
      <w:r>
        <w:rPr>
          <w:lang w:eastAsia="ja-JP"/>
        </w:rPr>
        <w:t>=100</w:t>
      </w:r>
      <w:r>
        <w:rPr>
          <w:rFonts w:hint="eastAsia"/>
          <w:lang w:eastAsia="ja-JP"/>
        </w:rPr>
        <w:t>の経験リスク</w:t>
      </w:r>
    </w:p>
    <w:p w14:paraId="1FE7F976" w14:textId="77777777" w:rsidR="001C2EA8" w:rsidRDefault="001C2EA8" w:rsidP="001C2EA8">
      <w:pPr>
        <w:keepNext/>
      </w:pPr>
      <w:r>
        <w:rPr>
          <w:noProof/>
          <w:lang w:eastAsia="ja-JP"/>
        </w:rPr>
        <w:drawing>
          <wp:inline distT="0" distB="0" distL="0" distR="0" wp14:anchorId="27AFA952" wp14:editId="09BB351D">
            <wp:extent cx="4810125" cy="318135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0282D" w14:textId="45502189" w:rsidR="001C2EA8" w:rsidRDefault="001C2EA8" w:rsidP="001C2EA8">
      <w:pPr>
        <w:pStyle w:val="af1"/>
        <w:jc w:val="center"/>
        <w:rPr>
          <w:lang w:eastAsia="ja-JP"/>
        </w:rPr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81CBF">
        <w:rPr>
          <w:noProof/>
        </w:rPr>
        <w:t>3</w:t>
      </w:r>
      <w:r>
        <w:fldChar w:fldCharType="end"/>
      </w:r>
      <w:r>
        <w:rPr>
          <w:rFonts w:hint="eastAsia"/>
          <w:lang w:eastAsia="ja-JP"/>
        </w:rPr>
        <w:t>：</w:t>
      </w:r>
      <w:r>
        <w:rPr>
          <w:rFonts w:hint="eastAsia"/>
          <w:lang w:eastAsia="ja-JP"/>
        </w:rPr>
        <w:t>m</w:t>
      </w:r>
      <w:r>
        <w:rPr>
          <w:lang w:eastAsia="ja-JP"/>
        </w:rPr>
        <w:t>=1000</w:t>
      </w:r>
      <w:r>
        <w:rPr>
          <w:rFonts w:hint="eastAsia"/>
          <w:lang w:eastAsia="ja-JP"/>
        </w:rPr>
        <w:t>の経験リスク</w:t>
      </w:r>
    </w:p>
    <w:p w14:paraId="3C45C859" w14:textId="77777777" w:rsidR="001C2EA8" w:rsidRDefault="001C2EA8" w:rsidP="001C2EA8">
      <w:pPr>
        <w:keepNext/>
      </w:pPr>
      <w:r>
        <w:rPr>
          <w:rFonts w:hint="eastAsia"/>
          <w:noProof/>
          <w:lang w:eastAsia="ja-JP"/>
        </w:rPr>
        <w:lastRenderedPageBreak/>
        <w:drawing>
          <wp:inline distT="0" distB="0" distL="0" distR="0" wp14:anchorId="3F3D3AE5" wp14:editId="2AD76AAE">
            <wp:extent cx="4817745" cy="3132455"/>
            <wp:effectExtent l="0" t="0" r="0" b="0"/>
            <wp:docPr id="4" name="図 4" descr="図形, 四角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図形, 四角形&#10;&#10;自動的に生成された説明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4CA8" w14:textId="295BF4A6" w:rsidR="001C2EA8" w:rsidRDefault="001C2EA8" w:rsidP="001C2EA8">
      <w:pPr>
        <w:pStyle w:val="af1"/>
        <w:jc w:val="center"/>
        <w:rPr>
          <w:lang w:eastAsia="ja-JP"/>
        </w:rPr>
      </w:pPr>
      <w:r>
        <w:rPr>
          <w:rFonts w:hint="eastAsia"/>
          <w:lang w:eastAsia="ja-JP"/>
        </w:rPr>
        <w:t>図</w:t>
      </w:r>
      <w:r>
        <w:rPr>
          <w:rFonts w:hint="eastAsia"/>
          <w:lang w:eastAsia="ja-JP"/>
        </w:rPr>
        <w:t xml:space="preserve"> </w:t>
      </w:r>
      <w: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 xml:space="preserve">SEQ </w:instrText>
      </w:r>
      <w:r>
        <w:rPr>
          <w:rFonts w:hint="eastAsia"/>
          <w:lang w:eastAsia="ja-JP"/>
        </w:rPr>
        <w:instrText>図</w:instrText>
      </w:r>
      <w:r>
        <w:rPr>
          <w:rFonts w:hint="eastAsia"/>
          <w:lang w:eastAsia="ja-JP"/>
        </w:rPr>
        <w:instrText xml:space="preserve"> \* ARABIC</w:instrText>
      </w:r>
      <w:r>
        <w:rPr>
          <w:lang w:eastAsia="ja-JP"/>
        </w:rPr>
        <w:instrText xml:space="preserve"> </w:instrText>
      </w:r>
      <w:r>
        <w:fldChar w:fldCharType="separate"/>
      </w:r>
      <w:r w:rsidR="00281CBF">
        <w:rPr>
          <w:noProof/>
          <w:lang w:eastAsia="ja-JP"/>
        </w:rPr>
        <w:t>4</w:t>
      </w:r>
      <w:r>
        <w:fldChar w:fldCharType="end"/>
      </w:r>
      <w:r>
        <w:rPr>
          <w:rFonts w:hint="eastAsia"/>
          <w:lang w:eastAsia="ja-JP"/>
        </w:rPr>
        <w:t>：</w:t>
      </w:r>
      <w:r>
        <w:rPr>
          <w:rFonts w:hint="eastAsia"/>
          <w:lang w:eastAsia="ja-JP"/>
        </w:rPr>
        <w:t>m</w:t>
      </w:r>
      <w:r>
        <w:rPr>
          <w:lang w:eastAsia="ja-JP"/>
        </w:rPr>
        <w:t>=10000</w:t>
      </w:r>
      <w:r>
        <w:rPr>
          <w:rFonts w:hint="eastAsia"/>
          <w:lang w:eastAsia="ja-JP"/>
        </w:rPr>
        <w:t>の経験リスク</w:t>
      </w:r>
    </w:p>
    <w:p w14:paraId="03E8A069" w14:textId="44D3681B" w:rsidR="00B834E0" w:rsidRDefault="001C2EA8" w:rsidP="00EF153D">
      <w:pPr>
        <w:rPr>
          <w:lang w:eastAsia="ja-JP"/>
        </w:rPr>
      </w:pPr>
      <w:r>
        <w:rPr>
          <w:rFonts w:hint="eastAsia"/>
          <w:lang w:eastAsia="ja-JP"/>
        </w:rPr>
        <w:t>各</w:t>
      </w:r>
      <w:r>
        <w:rPr>
          <w:lang w:eastAsia="ja-JP"/>
        </w:rPr>
        <w:t>m</w:t>
      </w:r>
      <w:r>
        <w:rPr>
          <w:rFonts w:hint="eastAsia"/>
          <w:lang w:eastAsia="ja-JP"/>
        </w:rPr>
        <w:t>の値のときの頻度分布を観察することからｍを増やすほど、経験リスクは汎化リスクに漸近していることがわかる。</w:t>
      </w:r>
    </w:p>
    <w:p w14:paraId="7D4DB942" w14:textId="1675E64C" w:rsidR="00EF153D" w:rsidRDefault="00EF153D" w:rsidP="00EF153D">
      <w:pPr>
        <w:pStyle w:val="1"/>
        <w:rPr>
          <w:lang w:eastAsia="ja-JP"/>
        </w:rPr>
      </w:pPr>
      <w:r>
        <w:rPr>
          <w:rFonts w:hint="eastAsia"/>
          <w:lang w:eastAsia="ja-JP"/>
        </w:rPr>
        <w:t>作成したプログラム</w:t>
      </w:r>
    </w:p>
    <w:p w14:paraId="196ED93D" w14:textId="1AC5DC1D" w:rsidR="00EF153D" w:rsidRDefault="00EF153D" w:rsidP="00EF153D">
      <w:pPr>
        <w:rPr>
          <w:lang w:eastAsia="ja-JP"/>
        </w:rPr>
      </w:pPr>
      <w:r>
        <w:rPr>
          <w:rFonts w:hint="eastAsia"/>
          <w:lang w:eastAsia="ja-JP"/>
        </w:rPr>
        <w:t>図</w:t>
      </w:r>
      <w:r>
        <w:rPr>
          <w:rFonts w:hint="eastAsia"/>
          <w:lang w:eastAsia="ja-JP"/>
        </w:rPr>
        <w:t>5</w:t>
      </w:r>
      <w:r>
        <w:rPr>
          <w:rFonts w:hint="eastAsia"/>
          <w:lang w:eastAsia="ja-JP"/>
        </w:rPr>
        <w:t>に演習</w:t>
      </w:r>
      <w:r>
        <w:rPr>
          <w:rFonts w:hint="eastAsia"/>
          <w:lang w:eastAsia="ja-JP"/>
        </w:rPr>
        <w:t>250</w:t>
      </w:r>
      <w:r>
        <w:rPr>
          <w:rFonts w:hint="eastAsia"/>
          <w:lang w:eastAsia="ja-JP"/>
        </w:rPr>
        <w:t>にて作成したソースコードを示す。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shd w:val="clear" w:color="auto" w:fill="F2F2F2" w:themeFill="background1" w:themeFillShade="F2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1"/>
        <w:gridCol w:w="7084"/>
      </w:tblGrid>
      <w:tr w:rsidR="00EF153D" w:rsidRPr="00EF153D" w14:paraId="285CD57D" w14:textId="77777777" w:rsidTr="00EF153D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single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10CCDE4E" w14:textId="5C9ED28B" w:rsidR="00EF153D" w:rsidRPr="00EF153D" w:rsidRDefault="00EF153D" w:rsidP="00EF153D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EF153D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1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1E7923BD" w14:textId="53FFFCE8" w:rsidR="00EF153D" w:rsidRPr="00EF153D" w:rsidRDefault="00EF153D" w:rsidP="00EF153D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import 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numpy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as np</w:t>
            </w:r>
          </w:p>
        </w:tc>
      </w:tr>
      <w:tr w:rsidR="00EF153D" w:rsidRPr="00EF153D" w14:paraId="4B7B172F" w14:textId="77777777" w:rsidTr="00EF153D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0C76EF5C" w14:textId="1E962507" w:rsidR="00EF153D" w:rsidRPr="00EF153D" w:rsidRDefault="00EF153D" w:rsidP="00EF153D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EF153D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2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49C952D2" w14:textId="011741BB" w:rsidR="00EF153D" w:rsidRPr="00EF153D" w:rsidRDefault="00EF153D" w:rsidP="00EF153D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from 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scipy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import stats</w:t>
            </w:r>
          </w:p>
        </w:tc>
      </w:tr>
      <w:tr w:rsidR="00EF153D" w:rsidRPr="00EF153D" w14:paraId="5F14E2DC" w14:textId="77777777" w:rsidTr="00EF153D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4C353832" w14:textId="744161A5" w:rsidR="00EF153D" w:rsidRPr="00EF153D" w:rsidRDefault="00EF153D" w:rsidP="00EF153D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EF153D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3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30B9B300" w14:textId="0B4BF86C" w:rsidR="00EF153D" w:rsidRPr="00EF153D" w:rsidRDefault="00EF153D" w:rsidP="00EF153D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import 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matplotlib.pyplot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as 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plt</w:t>
            </w:r>
            <w:proofErr w:type="spellEnd"/>
          </w:p>
        </w:tc>
      </w:tr>
      <w:tr w:rsidR="00EF153D" w:rsidRPr="00EF153D" w14:paraId="3F7F0D46" w14:textId="77777777" w:rsidTr="00EF153D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3F500649" w14:textId="7C860173" w:rsidR="00EF153D" w:rsidRPr="00EF153D" w:rsidRDefault="00EF153D" w:rsidP="00EF153D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EF153D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4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7C0DFBBA" w14:textId="3BF29E26" w:rsidR="00EF153D" w:rsidRPr="00EF153D" w:rsidRDefault="00EF153D" w:rsidP="00EF153D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import 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scipy.stats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</w:t>
            </w:r>
          </w:p>
        </w:tc>
      </w:tr>
      <w:tr w:rsidR="00EF153D" w:rsidRPr="00EF153D" w14:paraId="78B55B4D" w14:textId="77777777" w:rsidTr="00EF153D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082D1644" w14:textId="65A9FDEE" w:rsidR="00EF153D" w:rsidRPr="00EF153D" w:rsidRDefault="00EF153D" w:rsidP="00EF153D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EF153D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5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44BBEE64" w14:textId="457F8367" w:rsidR="00EF153D" w:rsidRPr="00EF153D" w:rsidRDefault="00EF153D" w:rsidP="00EF153D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import 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matplotlib.ticker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as ticker</w:t>
            </w:r>
          </w:p>
        </w:tc>
      </w:tr>
      <w:tr w:rsidR="00EF153D" w:rsidRPr="00EF153D" w14:paraId="3AE19966" w14:textId="77777777" w:rsidTr="00EF153D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607C852B" w14:textId="47E0EE7E" w:rsidR="00EF153D" w:rsidRPr="00EF153D" w:rsidRDefault="00EF153D" w:rsidP="00EF153D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EF153D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6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240DA78D" w14:textId="77777777" w:rsidR="00EF153D" w:rsidRPr="00EF153D" w:rsidRDefault="00EF153D" w:rsidP="00EF153D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</w:p>
        </w:tc>
      </w:tr>
      <w:tr w:rsidR="00EF153D" w:rsidRPr="00EF153D" w14:paraId="382107A5" w14:textId="77777777" w:rsidTr="00EF153D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7BC6BB56" w14:textId="1B2A3D14" w:rsidR="00EF153D" w:rsidRPr="00EF153D" w:rsidRDefault="00EF153D" w:rsidP="00EF153D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EF153D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lastRenderedPageBreak/>
              <w:t>7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120DD7EB" w14:textId="3E75F1EC" w:rsidR="00EF153D" w:rsidRPr="00EF153D" w:rsidRDefault="00EF153D" w:rsidP="00EF153D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def 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Genrisk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(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a,b,theta,N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):</w:t>
            </w:r>
          </w:p>
        </w:tc>
      </w:tr>
      <w:tr w:rsidR="00EF153D" w:rsidRPr="00EF153D" w14:paraId="086665B5" w14:textId="77777777" w:rsidTr="00EF153D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662F2466" w14:textId="4DCEB36A" w:rsidR="00EF153D" w:rsidRPr="00EF153D" w:rsidRDefault="00EF153D" w:rsidP="00EF153D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EF153D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8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399446A1" w14:textId="0DC5CAB1" w:rsidR="00EF153D" w:rsidRPr="00EF153D" w:rsidRDefault="00EF153D" w:rsidP="00EF153D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sum=0</w:t>
            </w:r>
          </w:p>
        </w:tc>
      </w:tr>
      <w:tr w:rsidR="00EF153D" w:rsidRPr="00EF153D" w14:paraId="7B7BEE24" w14:textId="77777777" w:rsidTr="00EF153D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5B5894B6" w14:textId="77FDB254" w:rsidR="00EF153D" w:rsidRPr="00EF153D" w:rsidRDefault="00EF153D" w:rsidP="00EF153D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EF153D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9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704E00A7" w14:textId="5AAF2C09" w:rsidR="00EF153D" w:rsidRPr="00EF153D" w:rsidRDefault="00EF153D" w:rsidP="00EF153D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</w:t>
            </w:r>
          </w:p>
        </w:tc>
      </w:tr>
      <w:tr w:rsidR="00EF153D" w:rsidRPr="00EF153D" w14:paraId="70AE7CCD" w14:textId="77777777" w:rsidTr="00EF153D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5C6BD56F" w14:textId="0D39484A" w:rsidR="00EF153D" w:rsidRPr="00EF153D" w:rsidRDefault="00EF153D" w:rsidP="00EF153D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EF153D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10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2FE7F4FE" w14:textId="6996EB63" w:rsidR="00EF153D" w:rsidRPr="00EF153D" w:rsidRDefault="00EF153D" w:rsidP="00EF153D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for (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x,y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) in zip(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a,b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):</w:t>
            </w:r>
          </w:p>
        </w:tc>
      </w:tr>
      <w:tr w:rsidR="00EF153D" w:rsidRPr="00EF153D" w14:paraId="6CAA2B45" w14:textId="77777777" w:rsidTr="00EF153D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70F6BE14" w14:textId="5DD1311F" w:rsidR="00EF153D" w:rsidRPr="00EF153D" w:rsidRDefault="00EF153D" w:rsidP="00EF153D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EF153D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11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44E6FDFA" w14:textId="3D564B47" w:rsidR="00EF153D" w:rsidRPr="00EF153D" w:rsidRDefault="00EF153D" w:rsidP="00EF153D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    f=x-theta</w:t>
            </w:r>
          </w:p>
        </w:tc>
      </w:tr>
      <w:tr w:rsidR="00EF153D" w:rsidRPr="00EF153D" w14:paraId="6BA0FCB5" w14:textId="77777777" w:rsidTr="00EF153D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574AF2E5" w14:textId="3292B48A" w:rsidR="00EF153D" w:rsidRPr="00EF153D" w:rsidRDefault="00EF153D" w:rsidP="00EF153D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EF153D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12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71552CB5" w14:textId="4124F27E" w:rsidR="00EF153D" w:rsidRPr="00EF153D" w:rsidRDefault="00EF153D" w:rsidP="00EF153D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    if(y*f&lt;=0):</w:t>
            </w:r>
          </w:p>
        </w:tc>
      </w:tr>
      <w:tr w:rsidR="00EF153D" w:rsidRPr="00EF153D" w14:paraId="525A3E7C" w14:textId="77777777" w:rsidTr="00EF153D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1A0BADC2" w14:textId="417795E1" w:rsidR="00EF153D" w:rsidRPr="00EF153D" w:rsidRDefault="00EF153D" w:rsidP="00EF153D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EF153D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13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4D15A4A5" w14:textId="23BDA4DE" w:rsidR="00EF153D" w:rsidRPr="00EF153D" w:rsidRDefault="00EF153D" w:rsidP="00EF153D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        sum+=1</w:t>
            </w:r>
          </w:p>
        </w:tc>
      </w:tr>
      <w:tr w:rsidR="00EF153D" w:rsidRPr="00EF153D" w14:paraId="722F2FF1" w14:textId="77777777" w:rsidTr="00EF153D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6B1BEE24" w14:textId="3D6AA11B" w:rsidR="00EF153D" w:rsidRPr="00EF153D" w:rsidRDefault="00EF153D" w:rsidP="00EF153D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EF153D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14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298BC5C7" w14:textId="3EB35516" w:rsidR="00EF153D" w:rsidRPr="00EF153D" w:rsidRDefault="00EF153D" w:rsidP="00EF153D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return float(sum)/float(N)</w:t>
            </w:r>
          </w:p>
        </w:tc>
      </w:tr>
      <w:tr w:rsidR="00EF153D" w:rsidRPr="00EF153D" w14:paraId="2F709952" w14:textId="77777777" w:rsidTr="00EF153D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174F29CA" w14:textId="00D40364" w:rsidR="00EF153D" w:rsidRPr="00EF153D" w:rsidRDefault="00EF153D" w:rsidP="00EF153D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EF153D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15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5302D9F6" w14:textId="6092B100" w:rsidR="00EF153D" w:rsidRPr="00EF153D" w:rsidRDefault="00EF153D" w:rsidP="00EF153D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    </w:t>
            </w:r>
          </w:p>
        </w:tc>
      </w:tr>
      <w:tr w:rsidR="00EF153D" w:rsidRPr="00EF153D" w14:paraId="7DC3341E" w14:textId="77777777" w:rsidTr="00EF153D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0DB6A84C" w14:textId="769D2424" w:rsidR="00EF153D" w:rsidRPr="00EF153D" w:rsidRDefault="00EF153D" w:rsidP="00EF153D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EF153D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16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3363265B" w14:textId="058067E7" w:rsidR="00EF153D" w:rsidRPr="00EF153D" w:rsidRDefault="00EF153D" w:rsidP="00EF153D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def 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empricalrisk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(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sigma,M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):</w:t>
            </w:r>
          </w:p>
        </w:tc>
      </w:tr>
      <w:tr w:rsidR="00EF153D" w:rsidRPr="00EF153D" w14:paraId="7679E431" w14:textId="77777777" w:rsidTr="00EF153D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44B3528B" w14:textId="2A1EAEE9" w:rsidR="00EF153D" w:rsidRPr="00EF153D" w:rsidRDefault="00EF153D" w:rsidP="00EF153D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EF153D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17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2E726AD9" w14:textId="7628D7A4" w:rsidR="00EF153D" w:rsidRPr="00EF153D" w:rsidRDefault="00EF153D" w:rsidP="00EF153D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Y=[]</w:t>
            </w:r>
          </w:p>
        </w:tc>
      </w:tr>
      <w:tr w:rsidR="00EF153D" w:rsidRPr="00EF153D" w14:paraId="36DE985C" w14:textId="77777777" w:rsidTr="00EF153D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3D341214" w14:textId="17E594DC" w:rsidR="00EF153D" w:rsidRPr="00EF153D" w:rsidRDefault="00EF153D" w:rsidP="00EF153D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EF153D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18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11A660DC" w14:textId="5D8C6D26" w:rsidR="00EF153D" w:rsidRPr="00EF153D" w:rsidRDefault="00EF153D" w:rsidP="00EF153D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x=[]</w:t>
            </w:r>
          </w:p>
        </w:tc>
      </w:tr>
      <w:tr w:rsidR="00EF153D" w:rsidRPr="00EF153D" w14:paraId="2D11D7AC" w14:textId="77777777" w:rsidTr="00EF153D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1487E35B" w14:textId="6F44319B" w:rsidR="00EF153D" w:rsidRPr="00EF153D" w:rsidRDefault="00EF153D" w:rsidP="00EF153D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EF153D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19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3C29DD0C" w14:textId="262FE93E" w:rsidR="00EF153D" w:rsidRPr="00EF153D" w:rsidRDefault="00EF153D" w:rsidP="00EF153D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empricalrisk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=[]</w:t>
            </w:r>
          </w:p>
        </w:tc>
      </w:tr>
      <w:tr w:rsidR="00EF153D" w:rsidRPr="00EF153D" w14:paraId="39D55FEE" w14:textId="77777777" w:rsidTr="00EF153D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208BB1CF" w14:textId="1713B296" w:rsidR="00EF153D" w:rsidRPr="00EF153D" w:rsidRDefault="00EF153D" w:rsidP="00EF153D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EF153D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20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2A312140" w14:textId="69B6EDC5" w:rsidR="00EF153D" w:rsidRPr="00EF153D" w:rsidRDefault="00EF153D" w:rsidP="00EF153D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y=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stats.uniform.rvs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(0,scale=1,size=M)</w:t>
            </w:r>
          </w:p>
        </w:tc>
      </w:tr>
      <w:tr w:rsidR="00EF153D" w:rsidRPr="00EF153D" w14:paraId="16F823BB" w14:textId="77777777" w:rsidTr="00EF153D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49CDF278" w14:textId="29CC9122" w:rsidR="00EF153D" w:rsidRPr="00EF153D" w:rsidRDefault="00EF153D" w:rsidP="00EF153D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EF153D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21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7CDBCA98" w14:textId="27E894C7" w:rsidR="00EF153D" w:rsidRPr="00EF153D" w:rsidRDefault="00EF153D" w:rsidP="00EF153D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for s in y:</w:t>
            </w:r>
          </w:p>
        </w:tc>
      </w:tr>
      <w:tr w:rsidR="00EF153D" w:rsidRPr="00EF153D" w14:paraId="51050530" w14:textId="77777777" w:rsidTr="00EF153D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487F6FCF" w14:textId="20A05E73" w:rsidR="00EF153D" w:rsidRPr="00EF153D" w:rsidRDefault="00EF153D" w:rsidP="00EF153D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EF153D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22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5BF13ED9" w14:textId="4354388B" w:rsidR="00EF153D" w:rsidRPr="00EF153D" w:rsidRDefault="00EF153D" w:rsidP="00EF153D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    if s&lt;0.5:</w:t>
            </w:r>
          </w:p>
        </w:tc>
      </w:tr>
      <w:tr w:rsidR="00EF153D" w:rsidRPr="00EF153D" w14:paraId="5F100AF5" w14:textId="77777777" w:rsidTr="00EF153D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48A4F407" w14:textId="110A1360" w:rsidR="00EF153D" w:rsidRPr="00EF153D" w:rsidRDefault="00EF153D" w:rsidP="00EF153D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EF153D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23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7B329877" w14:textId="4A960C69" w:rsidR="00EF153D" w:rsidRPr="00EF153D" w:rsidRDefault="00EF153D" w:rsidP="00EF153D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        t=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stats.norm.rvs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(loc=-1,scale=sigma)</w:t>
            </w:r>
          </w:p>
        </w:tc>
      </w:tr>
      <w:tr w:rsidR="00EF153D" w:rsidRPr="00EF153D" w14:paraId="722FB3DB" w14:textId="77777777" w:rsidTr="00EF153D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0581516B" w14:textId="7966FD5F" w:rsidR="00EF153D" w:rsidRPr="00EF153D" w:rsidRDefault="00EF153D" w:rsidP="00EF153D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EF153D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24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4D1D2560" w14:textId="7F130E8F" w:rsidR="00EF153D" w:rsidRPr="00EF153D" w:rsidRDefault="00EF153D" w:rsidP="00EF153D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        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x.append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(t)</w:t>
            </w:r>
          </w:p>
        </w:tc>
      </w:tr>
      <w:tr w:rsidR="00EF153D" w:rsidRPr="00EF153D" w14:paraId="211948CE" w14:textId="77777777" w:rsidTr="00EF153D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2B13CC8D" w14:textId="19227744" w:rsidR="00EF153D" w:rsidRPr="00EF153D" w:rsidRDefault="00EF153D" w:rsidP="00EF153D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EF153D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25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319AF798" w14:textId="5A463428" w:rsidR="00EF153D" w:rsidRPr="00EF153D" w:rsidRDefault="00EF153D" w:rsidP="00EF153D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        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Y.append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(-1.0)</w:t>
            </w:r>
          </w:p>
        </w:tc>
      </w:tr>
      <w:tr w:rsidR="00EF153D" w:rsidRPr="00EF153D" w14:paraId="10583BC9" w14:textId="77777777" w:rsidTr="00EF153D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620ABE5B" w14:textId="524BD52C" w:rsidR="00EF153D" w:rsidRPr="00EF153D" w:rsidRDefault="00EF153D" w:rsidP="00EF153D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EF153D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26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513599C0" w14:textId="423DCF60" w:rsidR="00EF153D" w:rsidRPr="00EF153D" w:rsidRDefault="00EF153D" w:rsidP="00EF153D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    else:</w:t>
            </w:r>
          </w:p>
        </w:tc>
      </w:tr>
      <w:tr w:rsidR="00EF153D" w:rsidRPr="00EF153D" w14:paraId="3A0F4E04" w14:textId="77777777" w:rsidTr="00EF153D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23FA4A1D" w14:textId="58498046" w:rsidR="00EF153D" w:rsidRPr="00EF153D" w:rsidRDefault="00EF153D" w:rsidP="00EF153D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EF153D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27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53FA07EF" w14:textId="16CAD493" w:rsidR="00EF153D" w:rsidRPr="00EF153D" w:rsidRDefault="00EF153D" w:rsidP="00EF153D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        t=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stats.norm.rvs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(loc=1,scale=sigma)</w:t>
            </w:r>
          </w:p>
        </w:tc>
      </w:tr>
      <w:tr w:rsidR="00EF153D" w:rsidRPr="00EF153D" w14:paraId="3D65E9F8" w14:textId="77777777" w:rsidTr="00EF153D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7830C265" w14:textId="7E49C864" w:rsidR="00EF153D" w:rsidRPr="00EF153D" w:rsidRDefault="00EF153D" w:rsidP="00EF153D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EF153D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28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019E9FD2" w14:textId="6F999EFC" w:rsidR="00EF153D" w:rsidRPr="00EF153D" w:rsidRDefault="00EF153D" w:rsidP="00EF153D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        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x.append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(t)</w:t>
            </w:r>
          </w:p>
        </w:tc>
      </w:tr>
      <w:tr w:rsidR="00EF153D" w:rsidRPr="00EF153D" w14:paraId="55E3C4AA" w14:textId="77777777" w:rsidTr="00EF153D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09CDAF28" w14:textId="737510B8" w:rsidR="00EF153D" w:rsidRPr="00EF153D" w:rsidRDefault="00EF153D" w:rsidP="00EF153D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EF153D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29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32C54B3A" w14:textId="6D0F67B0" w:rsidR="00EF153D" w:rsidRPr="00EF153D" w:rsidRDefault="00EF153D" w:rsidP="00EF153D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        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Y.append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(1.0)</w:t>
            </w:r>
          </w:p>
        </w:tc>
      </w:tr>
      <w:tr w:rsidR="00EF153D" w:rsidRPr="00EF153D" w14:paraId="698B46F4" w14:textId="77777777" w:rsidTr="00EF153D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1DFC8A5F" w14:textId="0309CD18" w:rsidR="00EF153D" w:rsidRPr="00EF153D" w:rsidRDefault="00EF153D" w:rsidP="00EF153D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EF153D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30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7C552577" w14:textId="2A0DB277" w:rsidR="00EF153D" w:rsidRPr="00EF153D" w:rsidRDefault="00EF153D" w:rsidP="00EF153D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return 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Genrisk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(x,Y,0,M)</w:t>
            </w:r>
          </w:p>
        </w:tc>
      </w:tr>
      <w:tr w:rsidR="00EF153D" w:rsidRPr="00EF153D" w14:paraId="6A0C58F7" w14:textId="77777777" w:rsidTr="00EF153D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1F2E013E" w14:textId="6A84412B" w:rsidR="00EF153D" w:rsidRPr="00EF153D" w:rsidRDefault="00EF153D" w:rsidP="00EF153D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EF153D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lastRenderedPageBreak/>
              <w:t>31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42F27201" w14:textId="6EC4F977" w:rsidR="00EF153D" w:rsidRPr="00EF153D" w:rsidRDefault="00EF153D" w:rsidP="00EF153D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</w:t>
            </w:r>
          </w:p>
        </w:tc>
      </w:tr>
      <w:tr w:rsidR="00EF153D" w:rsidRPr="00EF153D" w14:paraId="1DAFE00F" w14:textId="77777777" w:rsidTr="00EF153D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76BDFC4E" w14:textId="15A34B2F" w:rsidR="00EF153D" w:rsidRPr="00EF153D" w:rsidRDefault="00EF153D" w:rsidP="00EF153D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EF153D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32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718530D9" w14:textId="348814C7" w:rsidR="00EF153D" w:rsidRPr="00EF153D" w:rsidRDefault="00EF153D" w:rsidP="00EF153D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size = 10</w:t>
            </w:r>
          </w:p>
        </w:tc>
      </w:tr>
      <w:tr w:rsidR="00EF153D" w:rsidRPr="00EF153D" w14:paraId="1745BE0B" w14:textId="77777777" w:rsidTr="00EF153D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7F335039" w14:textId="6391F3CD" w:rsidR="00EF153D" w:rsidRPr="00EF153D" w:rsidRDefault="00EF153D" w:rsidP="00EF153D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EF153D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33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6E99A46C" w14:textId="7142F3AF" w:rsidR="00EF153D" w:rsidRPr="00EF153D" w:rsidRDefault="00EF153D" w:rsidP="00EF153D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sigma = 1</w:t>
            </w:r>
          </w:p>
        </w:tc>
      </w:tr>
      <w:tr w:rsidR="00EF153D" w:rsidRPr="00EF153D" w14:paraId="21596815" w14:textId="77777777" w:rsidTr="00EF153D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69987ABE" w14:textId="308B7637" w:rsidR="00EF153D" w:rsidRPr="00EF153D" w:rsidRDefault="00EF153D" w:rsidP="00EF153D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EF153D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34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19A9C78F" w14:textId="77777777" w:rsidR="00EF153D" w:rsidRPr="00EF153D" w:rsidRDefault="00EF153D" w:rsidP="00EF153D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</w:p>
        </w:tc>
      </w:tr>
      <w:tr w:rsidR="00EF153D" w:rsidRPr="00EF153D" w14:paraId="142E560C" w14:textId="77777777" w:rsidTr="00EF153D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7DFAAAC4" w14:textId="7142D659" w:rsidR="00EF153D" w:rsidRPr="00EF153D" w:rsidRDefault="00EF153D" w:rsidP="00EF153D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EF153D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35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147629CD" w14:textId="2C260148" w:rsidR="00EF153D" w:rsidRPr="00EF153D" w:rsidRDefault="00EF153D" w:rsidP="00EF153D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Empricalrisk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=[]</w:t>
            </w:r>
          </w:p>
        </w:tc>
      </w:tr>
      <w:tr w:rsidR="00EF153D" w:rsidRPr="00EF153D" w14:paraId="66E0F622" w14:textId="77777777" w:rsidTr="00EF153D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50A7C328" w14:textId="490BDED4" w:rsidR="00EF153D" w:rsidRPr="00EF153D" w:rsidRDefault="00EF153D" w:rsidP="00EF153D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EF153D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36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4EF6A33B" w14:textId="77777777" w:rsidR="00EF153D" w:rsidRPr="00EF153D" w:rsidRDefault="00EF153D" w:rsidP="00EF153D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</w:p>
        </w:tc>
      </w:tr>
      <w:tr w:rsidR="00EF153D" w:rsidRPr="00EF153D" w14:paraId="29E06A7B" w14:textId="77777777" w:rsidTr="00EF153D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5F4F5F2D" w14:textId="67704347" w:rsidR="00EF153D" w:rsidRPr="00EF153D" w:rsidRDefault="00EF153D" w:rsidP="00EF153D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EF153D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37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03031F9D" w14:textId="58D1F9F2" w:rsidR="00EF153D" w:rsidRPr="00EF153D" w:rsidRDefault="00EF153D" w:rsidP="00EF153D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genrisk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= 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scipy.stats.norm.cdf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(x=-1,loc=0,scale=1)</w:t>
            </w:r>
          </w:p>
        </w:tc>
      </w:tr>
      <w:tr w:rsidR="00EF153D" w:rsidRPr="00EF153D" w14:paraId="5E51EBF4" w14:textId="77777777" w:rsidTr="00EF153D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2161BD1D" w14:textId="0A6E9C1F" w:rsidR="00EF153D" w:rsidRPr="00EF153D" w:rsidRDefault="00EF153D" w:rsidP="00EF153D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EF153D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38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3DA0D681" w14:textId="5068179E" w:rsidR="00EF153D" w:rsidRPr="00EF153D" w:rsidRDefault="00EF153D" w:rsidP="00EF153D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    </w:t>
            </w:r>
          </w:p>
        </w:tc>
      </w:tr>
      <w:tr w:rsidR="00EF153D" w:rsidRPr="00EF153D" w14:paraId="16145917" w14:textId="77777777" w:rsidTr="00EF153D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07D5C85C" w14:textId="445EF7BE" w:rsidR="00EF153D" w:rsidRPr="00EF153D" w:rsidRDefault="00EF153D" w:rsidP="00EF153D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EF153D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39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2F74274C" w14:textId="0A530AB8" w:rsidR="00EF153D" w:rsidRPr="00EF153D" w:rsidRDefault="00EF153D" w:rsidP="00EF153D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for 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th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in range(size):</w:t>
            </w:r>
          </w:p>
        </w:tc>
      </w:tr>
      <w:tr w:rsidR="00EF153D" w:rsidRPr="00EF153D" w14:paraId="0CD9E448" w14:textId="77777777" w:rsidTr="00EF153D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25AA8FF7" w14:textId="2ECEEE64" w:rsidR="00EF153D" w:rsidRPr="00EF153D" w:rsidRDefault="00EF153D" w:rsidP="00EF153D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EF153D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40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1B61AA95" w14:textId="539C38FC" w:rsidR="00EF153D" w:rsidRPr="00EF153D" w:rsidRDefault="00EF153D" w:rsidP="00EF153D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Empricalrisk.append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(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empricalrisk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(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sigma,size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))</w:t>
            </w:r>
          </w:p>
        </w:tc>
      </w:tr>
      <w:tr w:rsidR="00EF153D" w:rsidRPr="00EF153D" w14:paraId="40CFCBD0" w14:textId="77777777" w:rsidTr="00EF153D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1E1762F1" w14:textId="2B430067" w:rsidR="00EF153D" w:rsidRPr="00EF153D" w:rsidRDefault="00EF153D" w:rsidP="00EF153D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EF153D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41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023B87A7" w14:textId="77777777" w:rsidR="00EF153D" w:rsidRPr="00EF153D" w:rsidRDefault="00EF153D" w:rsidP="00EF153D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</w:p>
        </w:tc>
      </w:tr>
      <w:tr w:rsidR="00EF153D" w:rsidRPr="00EF153D" w14:paraId="4EBA57BE" w14:textId="77777777" w:rsidTr="00EF153D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7ECAC29A" w14:textId="447335A0" w:rsidR="00EF153D" w:rsidRPr="00EF153D" w:rsidRDefault="00EF153D" w:rsidP="00EF153D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EF153D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42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43988F32" w14:textId="12DD1C89" w:rsidR="00EF153D" w:rsidRPr="00EF153D" w:rsidRDefault="00EF153D" w:rsidP="00EF153D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fig=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plt.figure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()</w:t>
            </w:r>
          </w:p>
        </w:tc>
      </w:tr>
      <w:tr w:rsidR="00EF153D" w:rsidRPr="00EF153D" w14:paraId="78E9BD16" w14:textId="77777777" w:rsidTr="00EF153D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5DC4E10C" w14:textId="479C6C57" w:rsidR="00EF153D" w:rsidRPr="00EF153D" w:rsidRDefault="00EF153D" w:rsidP="00EF153D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EF153D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43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64FA7F12" w14:textId="56F524C3" w:rsidR="00EF153D" w:rsidRPr="00EF153D" w:rsidRDefault="00EF153D" w:rsidP="00EF153D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ax2=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fig.add_subplot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(111,xlabel='Empirical risk',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ylabel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='Frequency',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xlim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=(0,1))</w:t>
            </w:r>
          </w:p>
        </w:tc>
      </w:tr>
      <w:tr w:rsidR="00EF153D" w:rsidRPr="00EF153D" w14:paraId="3844A579" w14:textId="77777777" w:rsidTr="00EF153D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3A07F63F" w14:textId="159040E8" w:rsidR="00EF153D" w:rsidRPr="00EF153D" w:rsidRDefault="00EF153D" w:rsidP="00EF153D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EF153D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44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5E7E8F19" w14:textId="5A16C59E" w:rsidR="00EF153D" w:rsidRPr="00EF153D" w:rsidRDefault="00EF153D" w:rsidP="00EF153D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ax2.hist(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Empricalrisk,bins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=5,rwidth=0.8)</w:t>
            </w:r>
          </w:p>
        </w:tc>
      </w:tr>
      <w:tr w:rsidR="00EF153D" w:rsidRPr="00EF153D" w14:paraId="44FF2C5A" w14:textId="77777777" w:rsidTr="00EF153D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3C8CE24E" w14:textId="36A82739" w:rsidR="00EF153D" w:rsidRPr="00EF153D" w:rsidRDefault="00EF153D" w:rsidP="00EF153D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EF153D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45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03D2B1E4" w14:textId="6BF593F7" w:rsidR="00EF153D" w:rsidRPr="00EF153D" w:rsidRDefault="00EF153D" w:rsidP="00EF153D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y_min,y_max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=ax2.get_ylim()</w:t>
            </w:r>
          </w:p>
        </w:tc>
      </w:tr>
      <w:tr w:rsidR="00EF153D" w:rsidRPr="00EF153D" w14:paraId="107466F7" w14:textId="77777777" w:rsidTr="00EF153D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single" w:sz="4" w:space="0" w:color="auto"/>
            </w:tcBorders>
            <w:shd w:val="clear" w:color="auto" w:fill="333333"/>
            <w:vAlign w:val="center"/>
          </w:tcPr>
          <w:p w14:paraId="0C555F33" w14:textId="473A57E7" w:rsidR="00EF153D" w:rsidRPr="00EF153D" w:rsidRDefault="00EF153D" w:rsidP="00EF153D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EF153D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46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4231ED96" w14:textId="244B056C" w:rsidR="00EF153D" w:rsidRPr="00EF153D" w:rsidRDefault="00EF153D" w:rsidP="00EF153D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plt.vlines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(genrisk,0,y_max,colors="red",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linestyle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="dashed")</w:t>
            </w:r>
          </w:p>
        </w:tc>
      </w:tr>
    </w:tbl>
    <w:p w14:paraId="3399FBC2" w14:textId="7AD69C17" w:rsidR="00EF153D" w:rsidRPr="00EF153D" w:rsidRDefault="00EF153D" w:rsidP="00EF153D">
      <w:pPr>
        <w:jc w:val="center"/>
        <w:rPr>
          <w:rFonts w:hint="eastAsia"/>
          <w:b/>
          <w:bCs/>
          <w:lang w:eastAsia="ja-JP"/>
        </w:rPr>
      </w:pPr>
      <w:r>
        <w:rPr>
          <w:rFonts w:hint="eastAsia"/>
          <w:b/>
          <w:bCs/>
          <w:lang w:eastAsia="ja-JP"/>
        </w:rPr>
        <w:t>図</w:t>
      </w:r>
      <w:r>
        <w:rPr>
          <w:rFonts w:hint="eastAsia"/>
          <w:b/>
          <w:bCs/>
          <w:lang w:eastAsia="ja-JP"/>
        </w:rPr>
        <w:t>5</w:t>
      </w:r>
      <w:r>
        <w:rPr>
          <w:rFonts w:hint="eastAsia"/>
          <w:b/>
          <w:bCs/>
          <w:lang w:eastAsia="ja-JP"/>
        </w:rPr>
        <w:t>：作成したプログラム</w:t>
      </w:r>
    </w:p>
    <w:sectPr w:rsidR="00EF153D" w:rsidRPr="00EF153D" w:rsidSect="00B834E0">
      <w:headerReference w:type="even" r:id="rId14"/>
      <w:footerReference w:type="first" r:id="rId15"/>
      <w:pgSz w:w="11907" w:h="16839"/>
      <w:pgMar w:top="2160" w:right="2160" w:bottom="2160" w:left="2160" w:header="1440" w:footer="108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531A4" w14:textId="77777777" w:rsidR="005B6589" w:rsidRDefault="005B6589">
      <w:r>
        <w:separator/>
      </w:r>
    </w:p>
    <w:p w14:paraId="48AE5205" w14:textId="77777777" w:rsidR="005B6589" w:rsidRDefault="005B6589"/>
  </w:endnote>
  <w:endnote w:type="continuationSeparator" w:id="0">
    <w:p w14:paraId="653AB571" w14:textId="77777777" w:rsidR="005B6589" w:rsidRDefault="005B6589">
      <w:r>
        <w:continuationSeparator/>
      </w:r>
    </w:p>
    <w:p w14:paraId="184FA790" w14:textId="77777777" w:rsidR="005B6589" w:rsidRDefault="005B65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A912C" w14:textId="77777777" w:rsidR="00B834E0" w:rsidRDefault="00B834E0">
    <w:pPr>
      <w:pStyle w:val="a5"/>
    </w:pPr>
    <w:r>
      <w:rPr>
        <w:rStyle w:val="af"/>
      </w:rPr>
      <w:fldChar w:fldCharType="begin"/>
    </w:r>
    <w:r>
      <w:rPr>
        <w:rStyle w:val="af"/>
      </w:rPr>
      <w:instrText xml:space="preserve"> PAGE </w:instrText>
    </w:r>
    <w:r>
      <w:rPr>
        <w:rStyle w:val="af"/>
      </w:rPr>
      <w:fldChar w:fldCharType="separate"/>
    </w:r>
    <w:r w:rsidR="00AF640E">
      <w:rPr>
        <w:rStyle w:val="af"/>
        <w:noProof/>
      </w:rPr>
      <w:t>6</w:t>
    </w:r>
    <w:r>
      <w:rPr>
        <w:rStyle w:val="a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586EF" w14:textId="77777777" w:rsidR="00B834E0" w:rsidRDefault="00B834E0">
    <w:pPr>
      <w:pStyle w:val="a5"/>
    </w:pPr>
    <w:r>
      <w:rPr>
        <w:rStyle w:val="af"/>
      </w:rPr>
      <w:fldChar w:fldCharType="begin"/>
    </w:r>
    <w:r>
      <w:rPr>
        <w:rStyle w:val="af"/>
      </w:rPr>
      <w:instrText xml:space="preserve"> PAGE </w:instrText>
    </w:r>
    <w:r>
      <w:rPr>
        <w:rStyle w:val="af"/>
      </w:rPr>
      <w:fldChar w:fldCharType="separate"/>
    </w:r>
    <w:r w:rsidR="00AF640E">
      <w:rPr>
        <w:rStyle w:val="af"/>
        <w:noProof/>
      </w:rPr>
      <w:t>1</w:t>
    </w:r>
    <w:r>
      <w:rPr>
        <w:rStyle w:val="af"/>
      </w:rPr>
      <w:fldChar w:fldCharType="end"/>
    </w:r>
  </w:p>
  <w:p w14:paraId="4C968851" w14:textId="77777777" w:rsidR="00B834E0" w:rsidRDefault="00B834E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7D07" w14:textId="77777777" w:rsidR="005B6589" w:rsidRDefault="005B6589">
      <w:r>
        <w:separator/>
      </w:r>
    </w:p>
    <w:p w14:paraId="0BCC2B45" w14:textId="77777777" w:rsidR="005B6589" w:rsidRDefault="005B6589"/>
  </w:footnote>
  <w:footnote w:type="continuationSeparator" w:id="0">
    <w:p w14:paraId="7364DB84" w14:textId="77777777" w:rsidR="005B6589" w:rsidRDefault="005B6589">
      <w:r>
        <w:continuationSeparator/>
      </w:r>
    </w:p>
    <w:p w14:paraId="7F4656C7" w14:textId="77777777" w:rsidR="005B6589" w:rsidRDefault="005B65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C1D6B" w14:textId="77777777" w:rsidR="00B834E0" w:rsidRDefault="00B834E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8" w:dllVersion="513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11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C04A6"/>
    <w:rsid w:val="001318AB"/>
    <w:rsid w:val="001B53DB"/>
    <w:rsid w:val="001C04A6"/>
    <w:rsid w:val="001C2EA8"/>
    <w:rsid w:val="00281CBF"/>
    <w:rsid w:val="002C09D5"/>
    <w:rsid w:val="005926EF"/>
    <w:rsid w:val="005B6589"/>
    <w:rsid w:val="00A04DED"/>
    <w:rsid w:val="00AA3A2C"/>
    <w:rsid w:val="00AF640E"/>
    <w:rsid w:val="00B834E0"/>
    <w:rsid w:val="00CE1882"/>
    <w:rsid w:val="00EF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9E2765E"/>
  <w15:docId w15:val="{29CACFC7-8CB3-4E35-A706-2471FD668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C09D5"/>
    <w:pPr>
      <w:tabs>
        <w:tab w:val="right" w:pos="8640"/>
      </w:tabs>
      <w:spacing w:after="240" w:line="480" w:lineRule="auto"/>
      <w:jc w:val="both"/>
    </w:pPr>
    <w:rPr>
      <w:rFonts w:ascii="Times New Roman" w:eastAsia="ＭＳ Ｐ明朝" w:hAnsi="Times New Roman"/>
      <w:spacing w:val="-2"/>
      <w:sz w:val="22"/>
      <w:szCs w:val="22"/>
    </w:rPr>
  </w:style>
  <w:style w:type="paragraph" w:styleId="1">
    <w:name w:val="heading 1"/>
    <w:basedOn w:val="a"/>
    <w:next w:val="a"/>
    <w:qFormat/>
    <w:pPr>
      <w:keepNext/>
      <w:spacing w:before="280"/>
      <w:ind w:left="-720"/>
      <w:jc w:val="left"/>
      <w:outlineLvl w:val="0"/>
    </w:pPr>
    <w:rPr>
      <w:rFonts w:ascii="Arial" w:eastAsia="ＭＳ Ｐゴシック" w:hAnsi="Arial" w:cs="Arial"/>
      <w:b/>
      <w:sz w:val="28"/>
      <w:szCs w:val="28"/>
    </w:rPr>
  </w:style>
  <w:style w:type="paragraph" w:styleId="2">
    <w:name w:val="heading 2"/>
    <w:basedOn w:val="a"/>
    <w:next w:val="a"/>
    <w:qFormat/>
    <w:pPr>
      <w:keepNext/>
      <w:spacing w:line="360" w:lineRule="auto"/>
      <w:jc w:val="left"/>
      <w:outlineLvl w:val="1"/>
    </w:pPr>
    <w:rPr>
      <w:rFonts w:ascii="Arial" w:eastAsia="ＭＳ Ｐゴシック" w:hAnsi="Arial" w:cs="Arial"/>
      <w:b/>
      <w:kern w:val="28"/>
      <w:sz w:val="24"/>
      <w:szCs w:val="24"/>
    </w:rPr>
  </w:style>
  <w:style w:type="paragraph" w:styleId="3">
    <w:name w:val="heading 3"/>
    <w:basedOn w:val="a"/>
    <w:next w:val="a"/>
    <w:qFormat/>
    <w:rsid w:val="002C09D5"/>
    <w:pPr>
      <w:keepNext/>
      <w:spacing w:line="360" w:lineRule="auto"/>
      <w:jc w:val="left"/>
      <w:outlineLvl w:val="2"/>
    </w:pPr>
    <w:rPr>
      <w:i/>
      <w:spacing w:val="0"/>
      <w:kern w:val="28"/>
    </w:rPr>
  </w:style>
  <w:style w:type="paragraph" w:styleId="4">
    <w:name w:val="heading 4"/>
    <w:basedOn w:val="a"/>
    <w:next w:val="a"/>
    <w:qFormat/>
    <w:rsid w:val="002C09D5"/>
    <w:pPr>
      <w:keepNext/>
      <w:spacing w:line="360" w:lineRule="auto"/>
      <w:jc w:val="left"/>
      <w:outlineLvl w:val="3"/>
    </w:pPr>
    <w:rPr>
      <w:i/>
      <w:spacing w:val="0"/>
      <w:kern w:val="28"/>
    </w:rPr>
  </w:style>
  <w:style w:type="paragraph" w:styleId="5">
    <w:name w:val="heading 5"/>
    <w:basedOn w:val="a"/>
    <w:next w:val="a"/>
    <w:qFormat/>
    <w:pPr>
      <w:keepNext/>
      <w:spacing w:line="360" w:lineRule="auto"/>
      <w:jc w:val="center"/>
      <w:outlineLvl w:val="4"/>
    </w:pPr>
    <w:rPr>
      <w:rFonts w:eastAsia="ＭＳ Ｐゴシック"/>
      <w:i/>
      <w:spacing w:val="0"/>
      <w:kern w:val="28"/>
    </w:rPr>
  </w:style>
  <w:style w:type="paragraph" w:styleId="6">
    <w:name w:val="heading 6"/>
    <w:basedOn w:val="a"/>
    <w:next w:val="a"/>
    <w:qFormat/>
    <w:pPr>
      <w:keepNext/>
      <w:spacing w:before="120" w:after="80"/>
      <w:jc w:val="center"/>
      <w:outlineLvl w:val="5"/>
    </w:pPr>
    <w:rPr>
      <w:rFonts w:eastAsia="ＭＳ Ｐゴシック"/>
      <w:smallCaps/>
      <w:spacing w:val="20"/>
      <w:kern w:val="28"/>
    </w:rPr>
  </w:style>
  <w:style w:type="paragraph" w:styleId="7">
    <w:name w:val="heading 7"/>
    <w:basedOn w:val="a"/>
    <w:next w:val="a"/>
    <w:qFormat/>
    <w:pPr>
      <w:keepNext/>
      <w:spacing w:before="80" w:after="60"/>
      <w:outlineLvl w:val="6"/>
    </w:pPr>
    <w:rPr>
      <w:caps/>
      <w:spacing w:val="0"/>
      <w:kern w:val="28"/>
    </w:rPr>
  </w:style>
  <w:style w:type="paragraph" w:styleId="8">
    <w:name w:val="heading 8"/>
    <w:basedOn w:val="a"/>
    <w:next w:val="a"/>
    <w:qFormat/>
    <w:pPr>
      <w:keepNext/>
      <w:spacing w:line="360" w:lineRule="auto"/>
      <w:jc w:val="center"/>
      <w:outlineLvl w:val="7"/>
    </w:pPr>
    <w:rPr>
      <w:kern w:val="28"/>
    </w:rPr>
  </w:style>
  <w:style w:type="paragraph" w:styleId="9">
    <w:name w:val="heading 9"/>
    <w:basedOn w:val="a"/>
    <w:next w:val="a"/>
    <w:qFormat/>
    <w:pPr>
      <w:keepNext/>
      <w:spacing w:line="360" w:lineRule="auto"/>
      <w:jc w:val="left"/>
      <w:outlineLvl w:val="8"/>
    </w:pPr>
    <w:rPr>
      <w:kern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semiHidden/>
    <w:pPr>
      <w:tabs>
        <w:tab w:val="clear" w:pos="8640"/>
        <w:tab w:val="right" w:leader="dot" w:pos="7440"/>
      </w:tabs>
    </w:pPr>
  </w:style>
  <w:style w:type="paragraph" w:styleId="20">
    <w:name w:val="toc 2"/>
    <w:basedOn w:val="a"/>
    <w:semiHidden/>
    <w:pPr>
      <w:tabs>
        <w:tab w:val="clear" w:pos="8640"/>
        <w:tab w:val="right" w:leader="dot" w:pos="7440"/>
      </w:tabs>
      <w:ind w:left="360"/>
    </w:pPr>
  </w:style>
  <w:style w:type="paragraph" w:styleId="30">
    <w:name w:val="toc 3"/>
    <w:basedOn w:val="a"/>
    <w:semiHidden/>
    <w:pPr>
      <w:tabs>
        <w:tab w:val="right" w:leader="dot" w:pos="8640"/>
      </w:tabs>
      <w:ind w:left="720"/>
    </w:pPr>
  </w:style>
  <w:style w:type="paragraph" w:styleId="40">
    <w:name w:val="toc 4"/>
    <w:basedOn w:val="a"/>
    <w:semiHidden/>
    <w:pPr>
      <w:tabs>
        <w:tab w:val="right" w:leader="dot" w:pos="8640"/>
      </w:tabs>
      <w:ind w:left="1080"/>
    </w:pPr>
  </w:style>
  <w:style w:type="paragraph" w:styleId="50">
    <w:name w:val="toc 5"/>
    <w:basedOn w:val="a"/>
    <w:semiHidden/>
    <w:pPr>
      <w:tabs>
        <w:tab w:val="right" w:leader="dot" w:pos="8640"/>
      </w:tabs>
      <w:ind w:left="1440"/>
    </w:pPr>
  </w:style>
  <w:style w:type="paragraph" w:styleId="a3">
    <w:name w:val="footnote text"/>
    <w:basedOn w:val="a"/>
    <w:semiHidden/>
    <w:pPr>
      <w:spacing w:after="120"/>
    </w:pPr>
  </w:style>
  <w:style w:type="paragraph" w:styleId="a4">
    <w:name w:val="annotation text"/>
    <w:basedOn w:val="a"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a5">
    <w:name w:val="footer"/>
    <w:basedOn w:val="a"/>
    <w:pPr>
      <w:keepLines/>
      <w:tabs>
        <w:tab w:val="center" w:pos="4320"/>
      </w:tabs>
      <w:jc w:val="center"/>
    </w:pPr>
  </w:style>
  <w:style w:type="paragraph" w:styleId="a6">
    <w:name w:val="endnote text"/>
    <w:basedOn w:val="a"/>
    <w:semiHidden/>
    <w:pPr>
      <w:tabs>
        <w:tab w:val="left" w:pos="187"/>
      </w:tabs>
      <w:spacing w:after="120" w:line="220" w:lineRule="exact"/>
      <w:ind w:left="187" w:hanging="187"/>
    </w:pPr>
    <w:rPr>
      <w:sz w:val="18"/>
      <w:szCs w:val="18"/>
    </w:rPr>
  </w:style>
  <w:style w:type="paragraph" w:styleId="a7">
    <w:name w:val="macro"/>
    <w:basedOn w:val="a"/>
    <w:semiHidden/>
    <w:pPr>
      <w:spacing w:after="120" w:line="240" w:lineRule="auto"/>
    </w:pPr>
    <w:rPr>
      <w:rFonts w:ascii="Courier New" w:hAnsi="Courier New" w:cs="Courier New"/>
    </w:rPr>
  </w:style>
  <w:style w:type="paragraph" w:styleId="a8">
    <w:name w:val="toa heading"/>
    <w:basedOn w:val="a"/>
    <w:next w:val="a"/>
    <w:semiHidden/>
    <w:pPr>
      <w:keepNext/>
      <w:keepLines/>
      <w:spacing w:before="280"/>
      <w:jc w:val="left"/>
    </w:pPr>
    <w:rPr>
      <w:b/>
      <w:kern w:val="28"/>
    </w:rPr>
  </w:style>
  <w:style w:type="paragraph" w:customStyle="1" w:styleId="a9">
    <w:name w:val="タイトル ページのタイトル"/>
    <w:basedOn w:val="a"/>
    <w:next w:val="a"/>
    <w:pPr>
      <w:keepNext/>
      <w:keepLines/>
      <w:tabs>
        <w:tab w:val="clear" w:pos="8640"/>
      </w:tabs>
      <w:spacing w:before="4000" w:after="5700" w:line="240" w:lineRule="auto"/>
      <w:jc w:val="center"/>
    </w:pPr>
    <w:rPr>
      <w:spacing w:val="5"/>
      <w:kern w:val="28"/>
      <w:sz w:val="40"/>
      <w:szCs w:val="40"/>
      <w:lang w:bidi="en-US"/>
    </w:rPr>
  </w:style>
  <w:style w:type="paragraph" w:customStyle="1" w:styleId="aa">
    <w:name w:val="タイトル ページ情報"/>
    <w:rsid w:val="002C09D5"/>
    <w:pPr>
      <w:ind w:left="120" w:firstLine="120"/>
      <w:jc w:val="right"/>
    </w:pPr>
    <w:rPr>
      <w:rFonts w:ascii="Times New Roman" w:eastAsia="ＭＳ Ｐ明朝" w:hAnsi="Times New Roman"/>
      <w:noProof/>
      <w:sz w:val="24"/>
      <w:szCs w:val="24"/>
      <w:lang w:bidi="en-US"/>
    </w:rPr>
  </w:style>
  <w:style w:type="paragraph" w:customStyle="1" w:styleId="ab">
    <w:name w:val="引用文献"/>
    <w:basedOn w:val="a"/>
    <w:pPr>
      <w:spacing w:line="240" w:lineRule="auto"/>
      <w:jc w:val="left"/>
    </w:pPr>
    <w:rPr>
      <w:lang w:bidi="en-US"/>
    </w:rPr>
  </w:style>
  <w:style w:type="character" w:styleId="ac">
    <w:name w:val="footnote reference"/>
    <w:semiHidden/>
    <w:rPr>
      <w:vertAlign w:val="superscript"/>
    </w:rPr>
  </w:style>
  <w:style w:type="character" w:styleId="ad">
    <w:name w:val="annotation reference"/>
    <w:semiHidden/>
    <w:rPr>
      <w:sz w:val="16"/>
    </w:rPr>
  </w:style>
  <w:style w:type="character" w:styleId="ae">
    <w:name w:val="endnote reference"/>
    <w:semiHidden/>
    <w:rPr>
      <w:vertAlign w:val="superscript"/>
    </w:rPr>
  </w:style>
  <w:style w:type="character" w:styleId="af">
    <w:name w:val="page number"/>
    <w:basedOn w:val="a0"/>
  </w:style>
  <w:style w:type="character" w:styleId="af0">
    <w:name w:val="Placeholder Text"/>
    <w:basedOn w:val="a0"/>
    <w:uiPriority w:val="99"/>
    <w:semiHidden/>
    <w:rsid w:val="001C04A6"/>
    <w:rPr>
      <w:color w:val="808080"/>
    </w:rPr>
  </w:style>
  <w:style w:type="paragraph" w:styleId="af1">
    <w:name w:val="caption"/>
    <w:basedOn w:val="a"/>
    <w:next w:val="a"/>
    <w:unhideWhenUsed/>
    <w:qFormat/>
    <w:rsid w:val="001C2EA8"/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ux12\AppData\Roaming\Microsoft\Templates\&#23398;&#26399;&#26411;&#12524;&#12509;&#12540;&#12488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6E1CA76AAD4564AAF106FC3CFA868360400186944AA932D8046A3B88E9B37BEBDF5" ma:contentTypeVersion="57" ma:contentTypeDescription="Create a new document." ma:contentTypeScope="" ma:versionID="99516f8994b63f46a279aa564b61ee37">
  <xsd:schema xmlns:xsd="http://www.w3.org/2001/XMLSchema" xmlns:xs="http://www.w3.org/2001/XMLSchema" xmlns:p="http://schemas.microsoft.com/office/2006/metadata/properties" xmlns:ns2="1119c2e5-8fb9-4d5f-baf1-202c530f2c34" targetNamespace="http://schemas.microsoft.com/office/2006/metadata/properties" ma:root="true" ma:fieldsID="4ccc0999b57010467b6aff3ba0e15941" ns2:_="">
    <xsd:import namespace="1119c2e5-8fb9-4d5f-baf1-202c530f2c34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9c2e5-8fb9-4d5f-baf1-202c530f2c34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04032b9e-8ee6-4e89-b9db-4ffff205d02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388FC2BA-F530-4FF7-911A-621CAE6AFBD3}" ma:internalName="CSXSubmissionMarket" ma:readOnly="false" ma:showField="MarketName" ma:web="1119c2e5-8fb9-4d5f-baf1-202c530f2c34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5dcf7547-996b-4a0e-b7d1-0f761d14131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D83B164-8C00-474C-8363-38E0B8FF22E3}" ma:internalName="InProjectListLookup" ma:readOnly="true" ma:showField="InProjectList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e5aec8e1-0842-4156-acaa-2defcf90540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D83B164-8C00-474C-8363-38E0B8FF22E3}" ma:internalName="LastCompleteVersionLookup" ma:readOnly="true" ma:showField="LastCompleteVersion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D83B164-8C00-474C-8363-38E0B8FF22E3}" ma:internalName="LastPreviewErrorLookup" ma:readOnly="true" ma:showField="LastPreviewError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D83B164-8C00-474C-8363-38E0B8FF22E3}" ma:internalName="LastPreviewResultLookup" ma:readOnly="true" ma:showField="LastPreviewResult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D83B164-8C00-474C-8363-38E0B8FF22E3}" ma:internalName="LastPreviewAttemptDateLookup" ma:readOnly="true" ma:showField="LastPreviewAttemptDate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D83B164-8C00-474C-8363-38E0B8FF22E3}" ma:internalName="LastPreviewedByLookup" ma:readOnly="true" ma:showField="LastPreviewedBy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D83B164-8C00-474C-8363-38E0B8FF22E3}" ma:internalName="LastPreviewTimeLookup" ma:readOnly="true" ma:showField="LastPreviewTime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D83B164-8C00-474C-8363-38E0B8FF22E3}" ma:internalName="LastPreviewVersionLookup" ma:readOnly="true" ma:showField="LastPreviewVersion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D83B164-8C00-474C-8363-38E0B8FF22E3}" ma:internalName="LastPublishErrorLookup" ma:readOnly="true" ma:showField="LastPublishError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D83B164-8C00-474C-8363-38E0B8FF22E3}" ma:internalName="LastPublishResultLookup" ma:readOnly="true" ma:showField="LastPublishResult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D83B164-8C00-474C-8363-38E0B8FF22E3}" ma:internalName="LastPublishAttemptDateLookup" ma:readOnly="true" ma:showField="LastPublishAttemptDate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D83B164-8C00-474C-8363-38E0B8FF22E3}" ma:internalName="LastPublishedByLookup" ma:readOnly="true" ma:showField="LastPublishedBy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D83B164-8C00-474C-8363-38E0B8FF22E3}" ma:internalName="LastPublishTimeLookup" ma:readOnly="true" ma:showField="LastPublishTime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D83B164-8C00-474C-8363-38E0B8FF22E3}" ma:internalName="LastPublishVersionLookup" ma:readOnly="true" ma:showField="LastPublishVersion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C39992D-5589-4A4E-8B38-02E0637E5C25}" ma:internalName="LocLastLocAttemptVersionLookup" ma:readOnly="false" ma:showField="LastLocAttemptVersion" ma:web="1119c2e5-8fb9-4d5f-baf1-202c530f2c34">
      <xsd:simpleType>
        <xsd:restriction base="dms:Lookup"/>
      </xsd:simpleType>
    </xsd:element>
    <xsd:element name="LocLastLocAttemptVersionTypeLookup" ma:index="72" nillable="true" ma:displayName="Loc Last Loc Attempt Version Type" ma:default="" ma:list="{BC39992D-5589-4A4E-8B38-02E0637E5C25}" ma:internalName="LocLastLocAttemptVersionTypeLookup" ma:readOnly="true" ma:showField="LastLocAttemptVersionType" ma:web="1119c2e5-8fb9-4d5f-baf1-202c530f2c34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C39992D-5589-4A4E-8B38-02E0637E5C25}" ma:internalName="LocNewPublishedVersionLookup" ma:readOnly="true" ma:showField="NewPublishedVersion" ma:web="1119c2e5-8fb9-4d5f-baf1-202c530f2c34">
      <xsd:simpleType>
        <xsd:restriction base="dms:Lookup"/>
      </xsd:simpleType>
    </xsd:element>
    <xsd:element name="LocOverallHandbackStatusLookup" ma:index="76" nillable="true" ma:displayName="Loc Overall Handback Status" ma:default="" ma:list="{BC39992D-5589-4A4E-8B38-02E0637E5C25}" ma:internalName="LocOverallHandbackStatusLookup" ma:readOnly="true" ma:showField="OverallHandbackStatus" ma:web="1119c2e5-8fb9-4d5f-baf1-202c530f2c34">
      <xsd:simpleType>
        <xsd:restriction base="dms:Lookup"/>
      </xsd:simpleType>
    </xsd:element>
    <xsd:element name="LocOverallLocStatusLookup" ma:index="77" nillable="true" ma:displayName="Loc Overall Localize Status" ma:default="" ma:list="{BC39992D-5589-4A4E-8B38-02E0637E5C25}" ma:internalName="LocOverallLocStatusLookup" ma:readOnly="true" ma:showField="OverallLocStatus" ma:web="1119c2e5-8fb9-4d5f-baf1-202c530f2c34">
      <xsd:simpleType>
        <xsd:restriction base="dms:Lookup"/>
      </xsd:simpleType>
    </xsd:element>
    <xsd:element name="LocOverallPreviewStatusLookup" ma:index="78" nillable="true" ma:displayName="Loc Overall Preview Status" ma:default="" ma:list="{BC39992D-5589-4A4E-8B38-02E0637E5C25}" ma:internalName="LocOverallPreviewStatusLookup" ma:readOnly="true" ma:showField="OverallPreviewStatus" ma:web="1119c2e5-8fb9-4d5f-baf1-202c530f2c34">
      <xsd:simpleType>
        <xsd:restriction base="dms:Lookup"/>
      </xsd:simpleType>
    </xsd:element>
    <xsd:element name="LocOverallPublishStatusLookup" ma:index="79" nillable="true" ma:displayName="Loc Overall Publish Status" ma:default="" ma:list="{BC39992D-5589-4A4E-8B38-02E0637E5C25}" ma:internalName="LocOverallPublishStatusLookup" ma:readOnly="true" ma:showField="OverallPublishStatus" ma:web="1119c2e5-8fb9-4d5f-baf1-202c530f2c34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C39992D-5589-4A4E-8B38-02E0637E5C25}" ma:internalName="LocProcessedForHandoffsLookup" ma:readOnly="true" ma:showField="ProcessedForHandoffs" ma:web="1119c2e5-8fb9-4d5f-baf1-202c530f2c34">
      <xsd:simpleType>
        <xsd:restriction base="dms:Lookup"/>
      </xsd:simpleType>
    </xsd:element>
    <xsd:element name="LocProcessedForMarketsLookup" ma:index="82" nillable="true" ma:displayName="Loc Processed For Markets" ma:default="" ma:list="{BC39992D-5589-4A4E-8B38-02E0637E5C25}" ma:internalName="LocProcessedForMarketsLookup" ma:readOnly="true" ma:showField="ProcessedForMarkets" ma:web="1119c2e5-8fb9-4d5f-baf1-202c530f2c34">
      <xsd:simpleType>
        <xsd:restriction base="dms:Lookup"/>
      </xsd:simpleType>
    </xsd:element>
    <xsd:element name="LocPublishedDependentAssetsLookup" ma:index="83" nillable="true" ma:displayName="Loc Published Dependent Assets" ma:default="" ma:list="{BC39992D-5589-4A4E-8B38-02E0637E5C25}" ma:internalName="LocPublishedDependentAssetsLookup" ma:readOnly="true" ma:showField="PublishedDependentAssets" ma:web="1119c2e5-8fb9-4d5f-baf1-202c530f2c34">
      <xsd:simpleType>
        <xsd:restriction base="dms:Lookup"/>
      </xsd:simpleType>
    </xsd:element>
    <xsd:element name="LocPublishedLinkedAssetsLookup" ma:index="84" nillable="true" ma:displayName="Loc Published Linked Assets" ma:default="" ma:list="{BC39992D-5589-4A4E-8B38-02E0637E5C25}" ma:internalName="LocPublishedLinkedAssetsLookup" ma:readOnly="true" ma:showField="PublishedLinkedAssets" ma:web="1119c2e5-8fb9-4d5f-baf1-202c530f2c34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8ca5b26-415b-4822-b35b-d9a845b1b83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388FC2BA-F530-4FF7-911A-621CAE6AFBD3}" ma:internalName="Markets" ma:readOnly="false" ma:showField="MarketName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D83B164-8C00-474C-8363-38E0B8FF22E3}" ma:internalName="NumOfRatingsLookup" ma:readOnly="true" ma:showField="NumOfRatings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D83B164-8C00-474C-8363-38E0B8FF22E3}" ma:internalName="PublishStatusLookup" ma:readOnly="false" ma:showField="PublishStatus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1c8e7b99-44ca-46c8-84b8-12cd8d7cf8ee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c59171da-55f1-4c8b-8421-0d1d3f99d741}" ma:internalName="TaxCatchAll" ma:showField="CatchAllData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c59171da-55f1-4c8b-8421-0d1d3f99d741}" ma:internalName="TaxCatchAllLabel" ma:readOnly="true" ma:showField="CatchAllDataLabel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1119c2e5-8fb9-4d5f-baf1-202c530f2c34">false</MarketSpecific>
    <ApprovalStatus xmlns="1119c2e5-8fb9-4d5f-baf1-202c530f2c34">InProgress</ApprovalStatus>
    <LocComments xmlns="1119c2e5-8fb9-4d5f-baf1-202c530f2c34" xsi:nil="true"/>
    <DirectSourceMarket xmlns="1119c2e5-8fb9-4d5f-baf1-202c530f2c34">english</DirectSourceMarket>
    <ThumbnailAssetId xmlns="1119c2e5-8fb9-4d5f-baf1-202c530f2c34" xsi:nil="true"/>
    <PrimaryImageGen xmlns="1119c2e5-8fb9-4d5f-baf1-202c530f2c34">true</PrimaryImageGen>
    <LegacyData xmlns="1119c2e5-8fb9-4d5f-baf1-202c530f2c34" xsi:nil="true"/>
    <TPFriendlyName xmlns="1119c2e5-8fb9-4d5f-baf1-202c530f2c34" xsi:nil="true"/>
    <NumericId xmlns="1119c2e5-8fb9-4d5f-baf1-202c530f2c34" xsi:nil="true"/>
    <LocRecommendedHandoff xmlns="1119c2e5-8fb9-4d5f-baf1-202c530f2c34" xsi:nil="true"/>
    <BlockPublish xmlns="1119c2e5-8fb9-4d5f-baf1-202c530f2c34">false</BlockPublish>
    <BusinessGroup xmlns="1119c2e5-8fb9-4d5f-baf1-202c530f2c34" xsi:nil="true"/>
    <OpenTemplate xmlns="1119c2e5-8fb9-4d5f-baf1-202c530f2c34">true</OpenTemplate>
    <SourceTitle xmlns="1119c2e5-8fb9-4d5f-baf1-202c530f2c34">Term paper</SourceTitle>
    <APEditor xmlns="1119c2e5-8fb9-4d5f-baf1-202c530f2c34">
      <UserInfo>
        <DisplayName/>
        <AccountId xsi:nil="true"/>
        <AccountType/>
      </UserInfo>
    </APEditor>
    <UALocComments xmlns="1119c2e5-8fb9-4d5f-baf1-202c530f2c34">2007 Template UpLeveling Do Not HandOff</UALocComments>
    <IntlLangReviewDate xmlns="1119c2e5-8fb9-4d5f-baf1-202c530f2c34" xsi:nil="true"/>
    <PublishStatusLookup xmlns="1119c2e5-8fb9-4d5f-baf1-202c530f2c34">
      <Value>593999</Value>
      <Value>594029</Value>
    </PublishStatusLookup>
    <ParentAssetId xmlns="1119c2e5-8fb9-4d5f-baf1-202c530f2c34" xsi:nil="true"/>
    <FeatureTagsTaxHTField0 xmlns="1119c2e5-8fb9-4d5f-baf1-202c530f2c34">
      <Terms xmlns="http://schemas.microsoft.com/office/infopath/2007/PartnerControls"/>
    </FeatureTagsTaxHTField0>
    <MachineTranslated xmlns="1119c2e5-8fb9-4d5f-baf1-202c530f2c34">false</MachineTranslated>
    <Providers xmlns="1119c2e5-8fb9-4d5f-baf1-202c530f2c34" xsi:nil="true"/>
    <OriginalSourceMarket xmlns="1119c2e5-8fb9-4d5f-baf1-202c530f2c34">english</OriginalSourceMarket>
    <APDescription xmlns="1119c2e5-8fb9-4d5f-baf1-202c530f2c34" xsi:nil="true"/>
    <ContentItem xmlns="1119c2e5-8fb9-4d5f-baf1-202c530f2c34" xsi:nil="true"/>
    <ClipArtFilename xmlns="1119c2e5-8fb9-4d5f-baf1-202c530f2c34" xsi:nil="true"/>
    <TPInstallLocation xmlns="1119c2e5-8fb9-4d5f-baf1-202c530f2c34" xsi:nil="true"/>
    <TimesCloned xmlns="1119c2e5-8fb9-4d5f-baf1-202c530f2c34" xsi:nil="true"/>
    <PublishTargets xmlns="1119c2e5-8fb9-4d5f-baf1-202c530f2c34">OfficeOnline,OfficeOnlineVNext</PublishTargets>
    <AcquiredFrom xmlns="1119c2e5-8fb9-4d5f-baf1-202c530f2c34">Internal MS</AcquiredFrom>
    <AssetStart xmlns="1119c2e5-8fb9-4d5f-baf1-202c530f2c34">2011-12-28T18:28:00+00:00</AssetStart>
    <FriendlyTitle xmlns="1119c2e5-8fb9-4d5f-baf1-202c530f2c34" xsi:nil="true"/>
    <Provider xmlns="1119c2e5-8fb9-4d5f-baf1-202c530f2c34" xsi:nil="true"/>
    <LastHandOff xmlns="1119c2e5-8fb9-4d5f-baf1-202c530f2c34" xsi:nil="true"/>
    <TPClientViewer xmlns="1119c2e5-8fb9-4d5f-baf1-202c530f2c34" xsi:nil="true"/>
    <TemplateStatus xmlns="1119c2e5-8fb9-4d5f-baf1-202c530f2c34">Complete</TemplateStatus>
    <ShowIn xmlns="1119c2e5-8fb9-4d5f-baf1-202c530f2c34">Show everywhere</ShowIn>
    <CSXHash xmlns="1119c2e5-8fb9-4d5f-baf1-202c530f2c34" xsi:nil="true"/>
    <Downloads xmlns="1119c2e5-8fb9-4d5f-baf1-202c530f2c34">0</Downloads>
    <VoteCount xmlns="1119c2e5-8fb9-4d5f-baf1-202c530f2c34" xsi:nil="true"/>
    <OOCacheId xmlns="1119c2e5-8fb9-4d5f-baf1-202c530f2c34" xsi:nil="true"/>
    <IsDeleted xmlns="1119c2e5-8fb9-4d5f-baf1-202c530f2c34">false</IsDeleted>
    <InternalTagsTaxHTField0 xmlns="1119c2e5-8fb9-4d5f-baf1-202c530f2c34">
      <Terms xmlns="http://schemas.microsoft.com/office/infopath/2007/PartnerControls"/>
    </InternalTagsTaxHTField0>
    <UANotes xmlns="1119c2e5-8fb9-4d5f-baf1-202c530f2c34">2003 to 2007 conversion</UANotes>
    <AssetExpire xmlns="1119c2e5-8fb9-4d5f-baf1-202c530f2c34">2035-01-01T08:00:00+00:00</AssetExpire>
    <CSXSubmissionMarket xmlns="1119c2e5-8fb9-4d5f-baf1-202c530f2c34" xsi:nil="true"/>
    <DSATActionTaken xmlns="1119c2e5-8fb9-4d5f-baf1-202c530f2c34" xsi:nil="true"/>
    <SubmitterId xmlns="1119c2e5-8fb9-4d5f-baf1-202c530f2c34" xsi:nil="true"/>
    <EditorialTags xmlns="1119c2e5-8fb9-4d5f-baf1-202c530f2c34" xsi:nil="true"/>
    <TPExecutable xmlns="1119c2e5-8fb9-4d5f-baf1-202c530f2c34" xsi:nil="true"/>
    <CSXSubmissionDate xmlns="1119c2e5-8fb9-4d5f-baf1-202c530f2c34" xsi:nil="true"/>
    <CSXUpdate xmlns="1119c2e5-8fb9-4d5f-baf1-202c530f2c34">false</CSXUpdate>
    <AssetType xmlns="1119c2e5-8fb9-4d5f-baf1-202c530f2c34">TP</AssetType>
    <ApprovalLog xmlns="1119c2e5-8fb9-4d5f-baf1-202c530f2c34" xsi:nil="true"/>
    <BugNumber xmlns="1119c2e5-8fb9-4d5f-baf1-202c530f2c34" xsi:nil="true"/>
    <OriginAsset xmlns="1119c2e5-8fb9-4d5f-baf1-202c530f2c34" xsi:nil="true"/>
    <TPComponent xmlns="1119c2e5-8fb9-4d5f-baf1-202c530f2c34" xsi:nil="true"/>
    <Milestone xmlns="1119c2e5-8fb9-4d5f-baf1-202c530f2c34" xsi:nil="true"/>
    <RecommendationsModifier xmlns="1119c2e5-8fb9-4d5f-baf1-202c530f2c34" xsi:nil="true"/>
    <AssetId xmlns="1119c2e5-8fb9-4d5f-baf1-202c530f2c34">TP102808043</AssetId>
    <PolicheckWords xmlns="1119c2e5-8fb9-4d5f-baf1-202c530f2c34" xsi:nil="true"/>
    <TPLaunchHelpLink xmlns="1119c2e5-8fb9-4d5f-baf1-202c530f2c34" xsi:nil="true"/>
    <IntlLocPriority xmlns="1119c2e5-8fb9-4d5f-baf1-202c530f2c34" xsi:nil="true"/>
    <TPApplication xmlns="1119c2e5-8fb9-4d5f-baf1-202c530f2c34" xsi:nil="true"/>
    <IntlLangReviewer xmlns="1119c2e5-8fb9-4d5f-baf1-202c530f2c34" xsi:nil="true"/>
    <HandoffToMSDN xmlns="1119c2e5-8fb9-4d5f-baf1-202c530f2c34" xsi:nil="true"/>
    <PlannedPubDate xmlns="1119c2e5-8fb9-4d5f-baf1-202c530f2c34" xsi:nil="true"/>
    <CrawlForDependencies xmlns="1119c2e5-8fb9-4d5f-baf1-202c530f2c34">false</CrawlForDependencies>
    <LocLastLocAttemptVersionLookup xmlns="1119c2e5-8fb9-4d5f-baf1-202c530f2c34">736548</LocLastLocAttemptVersionLookup>
    <TrustLevel xmlns="1119c2e5-8fb9-4d5f-baf1-202c530f2c34">1 Microsoft Managed Content</TrustLevel>
    <CampaignTagsTaxHTField0 xmlns="1119c2e5-8fb9-4d5f-baf1-202c530f2c34">
      <Terms xmlns="http://schemas.microsoft.com/office/infopath/2007/PartnerControls"/>
    </CampaignTagsTaxHTField0>
    <TPNamespace xmlns="1119c2e5-8fb9-4d5f-baf1-202c530f2c34" xsi:nil="true"/>
    <TaxCatchAll xmlns="1119c2e5-8fb9-4d5f-baf1-202c530f2c34"/>
    <IsSearchable xmlns="1119c2e5-8fb9-4d5f-baf1-202c530f2c34">true</IsSearchable>
    <TemplateTemplateType xmlns="1119c2e5-8fb9-4d5f-baf1-202c530f2c34">Word 2007 Default</TemplateTemplateType>
    <Markets xmlns="1119c2e5-8fb9-4d5f-baf1-202c530f2c34"/>
    <IntlLangReview xmlns="1119c2e5-8fb9-4d5f-baf1-202c530f2c34">false</IntlLangReview>
    <UAProjectedTotalWords xmlns="1119c2e5-8fb9-4d5f-baf1-202c530f2c34" xsi:nil="true"/>
    <OutputCachingOn xmlns="1119c2e5-8fb9-4d5f-baf1-202c530f2c34">false</OutputCachingOn>
    <AverageRating xmlns="1119c2e5-8fb9-4d5f-baf1-202c530f2c34" xsi:nil="true"/>
    <APAuthor xmlns="1119c2e5-8fb9-4d5f-baf1-202c530f2c34">
      <UserInfo>
        <DisplayName/>
        <AccountId>2721</AccountId>
        <AccountType/>
      </UserInfo>
    </APAuthor>
    <TPCommandLine xmlns="1119c2e5-8fb9-4d5f-baf1-202c530f2c34" xsi:nil="true"/>
    <LocManualTestRequired xmlns="1119c2e5-8fb9-4d5f-baf1-202c530f2c34">false</LocManualTestRequired>
    <TPAppVersion xmlns="1119c2e5-8fb9-4d5f-baf1-202c530f2c34" xsi:nil="true"/>
    <EditorialStatus xmlns="1119c2e5-8fb9-4d5f-baf1-202c530f2c34" xsi:nil="true"/>
    <LastModifiedDateTime xmlns="1119c2e5-8fb9-4d5f-baf1-202c530f2c34" xsi:nil="true"/>
    <TPLaunchHelpLinkType xmlns="1119c2e5-8fb9-4d5f-baf1-202c530f2c34">Template</TPLaunchHelpLinkType>
    <OriginalRelease xmlns="1119c2e5-8fb9-4d5f-baf1-202c530f2c34">14</OriginalRelease>
    <ScenarioTagsTaxHTField0 xmlns="1119c2e5-8fb9-4d5f-baf1-202c530f2c34">
      <Terms xmlns="http://schemas.microsoft.com/office/infopath/2007/PartnerControls"/>
    </ScenarioTagsTaxHTField0>
    <LocalizationTagsTaxHTField0 xmlns="1119c2e5-8fb9-4d5f-baf1-202c530f2c34">
      <Terms xmlns="http://schemas.microsoft.com/office/infopath/2007/PartnerControls"/>
    </LocalizationTagsTaxHTField0>
    <Manager xmlns="1119c2e5-8fb9-4d5f-baf1-202c530f2c34" xsi:nil="true"/>
    <UALocRecommendation xmlns="1119c2e5-8fb9-4d5f-baf1-202c530f2c34">Localize</UALocRecommendation>
    <ArtSampleDocs xmlns="1119c2e5-8fb9-4d5f-baf1-202c530f2c34" xsi:nil="true"/>
    <UACurrentWords xmlns="1119c2e5-8fb9-4d5f-baf1-202c530f2c34" xsi:nil="true"/>
    <LocMarketGroupTiers2 xmlns="1119c2e5-8fb9-4d5f-baf1-202c530f2c34" xsi:nil="true"/>
  </documentManagement>
</p:properties>
</file>

<file path=customXml/itemProps1.xml><?xml version="1.0" encoding="utf-8"?>
<ds:datastoreItem xmlns:ds="http://schemas.openxmlformats.org/officeDocument/2006/customXml" ds:itemID="{9CE21DF3-CDEE-44C5-830F-0EA5A2755F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E19954-7879-4528-9494-440A1E45C6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19c2e5-8fb9-4d5f-baf1-202c530f2c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C25C2E-434C-4D00-8BCA-F886D96F11FC}">
  <ds:schemaRefs>
    <ds:schemaRef ds:uri="http://schemas.microsoft.com/office/2006/metadata/properties"/>
    <ds:schemaRef ds:uri="http://schemas.microsoft.com/office/infopath/2007/PartnerControls"/>
    <ds:schemaRef ds:uri="1119c2e5-8fb9-4d5f-baf1-202c530f2c3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学期末レポート.dotx</Template>
  <TotalTime>51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natux12</dc:creator>
  <cp:keywords/>
  <dc:description/>
  <cp:lastModifiedBy>松島 完忠</cp:lastModifiedBy>
  <cp:revision>4</cp:revision>
  <cp:lastPrinted>2021-07-24T16:41:00Z</cp:lastPrinted>
  <dcterms:created xsi:type="dcterms:W3CDTF">2021-07-24T15:50:00Z</dcterms:created>
  <dcterms:modified xsi:type="dcterms:W3CDTF">2021-07-24T16:41:00Z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TC010183791041</vt:lpwstr>
  </property>
  <property fmtid="{D5CDD505-2E9C-101B-9397-08002B2CF9AE}" pid="3" name="Order">
    <vt:r8>13870800</vt:r8>
  </property>
  <property fmtid="{D5CDD505-2E9C-101B-9397-08002B2CF9AE}" pid="4" name="HiddenCategoryTags">
    <vt:lpwstr/>
  </property>
  <property fmtid="{D5CDD505-2E9C-101B-9397-08002B2CF9AE}" pid="5" name="InternalTags">
    <vt:lpwstr/>
  </property>
  <property fmtid="{D5CDD505-2E9C-101B-9397-08002B2CF9AE}" pid="6" name="ContentTypeId">
    <vt:lpwstr>0x010100F6E1CA76AAD4564AAF106FC3CFA868360400186944AA932D8046A3B88E9B37BEBDF5</vt:lpwstr>
  </property>
  <property fmtid="{D5CDD505-2E9C-101B-9397-08002B2CF9AE}" pid="7" name="FeatureTags">
    <vt:lpwstr/>
  </property>
  <property fmtid="{D5CDD505-2E9C-101B-9397-08002B2CF9AE}" pid="8" name="LocalizationTags">
    <vt:lpwstr/>
  </property>
  <property fmtid="{D5CDD505-2E9C-101B-9397-08002B2CF9AE}" pid="9" name="ImageGenStatus">
    <vt:i4>0</vt:i4>
  </property>
  <property fmtid="{D5CDD505-2E9C-101B-9397-08002B2CF9AE}" pid="10" name="CategoryTags">
    <vt:lpwstr/>
  </property>
  <property fmtid="{D5CDD505-2E9C-101B-9397-08002B2CF9AE}" pid="11" name="Applications">
    <vt:lpwstr/>
  </property>
  <property fmtid="{D5CDD505-2E9C-101B-9397-08002B2CF9AE}" pid="12" name="CampaignTags">
    <vt:lpwstr/>
  </property>
  <property fmtid="{D5CDD505-2E9C-101B-9397-08002B2CF9AE}" pid="13" name="ScenarioTags">
    <vt:lpwstr/>
  </property>
  <property fmtid="{D5CDD505-2E9C-101B-9397-08002B2CF9AE}" pid="14" name="LocMarketGroupTiers">
    <vt:lpwstr>,t:Tier 1,t:Tier 2,t:Tier 3,</vt:lpwstr>
  </property>
</Properties>
</file>